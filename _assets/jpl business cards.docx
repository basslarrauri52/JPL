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06" w:rsidRDefault="008742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745280" behindDoc="0" locked="0" layoutInCell="1" allowOverlap="1" wp14:anchorId="5D6AE939" wp14:editId="698212FC">
            <wp:simplePos x="0" y="0"/>
            <wp:positionH relativeFrom="page">
              <wp:posOffset>3886200</wp:posOffset>
            </wp:positionH>
            <wp:positionV relativeFrom="page">
              <wp:posOffset>7784465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577C88CC" wp14:editId="5F98DAEA">
            <wp:simplePos x="0" y="0"/>
            <wp:positionH relativeFrom="page">
              <wp:posOffset>685800</wp:posOffset>
            </wp:positionH>
            <wp:positionV relativeFrom="page">
              <wp:posOffset>7783830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43841356" wp14:editId="3CE6ACB3">
            <wp:simplePos x="0" y="0"/>
            <wp:positionH relativeFrom="page">
              <wp:posOffset>3886200</wp:posOffset>
            </wp:positionH>
            <wp:positionV relativeFrom="page">
              <wp:posOffset>5937250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787C1C6D" wp14:editId="4C5B73CA">
            <wp:simplePos x="0" y="0"/>
            <wp:positionH relativeFrom="page">
              <wp:posOffset>685800</wp:posOffset>
            </wp:positionH>
            <wp:positionV relativeFrom="page">
              <wp:posOffset>5949950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6B75DF53" wp14:editId="24057647">
            <wp:simplePos x="0" y="0"/>
            <wp:positionH relativeFrom="page">
              <wp:posOffset>3886200</wp:posOffset>
            </wp:positionH>
            <wp:positionV relativeFrom="page">
              <wp:posOffset>4121150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009756D7" wp14:editId="48EB2FCD">
            <wp:simplePos x="0" y="0"/>
            <wp:positionH relativeFrom="page">
              <wp:posOffset>685800</wp:posOffset>
            </wp:positionH>
            <wp:positionV relativeFrom="page">
              <wp:posOffset>4121150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195A012" wp14:editId="642A9440">
            <wp:simplePos x="0" y="0"/>
            <wp:positionH relativeFrom="page">
              <wp:posOffset>3886200</wp:posOffset>
            </wp:positionH>
            <wp:positionV relativeFrom="page">
              <wp:posOffset>2292350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5086408E" wp14:editId="49675CB4">
            <wp:simplePos x="0" y="0"/>
            <wp:positionH relativeFrom="page">
              <wp:posOffset>685800</wp:posOffset>
            </wp:positionH>
            <wp:positionV relativeFrom="page">
              <wp:posOffset>2292350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1D5C4C6B" wp14:editId="78EC7557">
            <wp:simplePos x="0" y="0"/>
            <wp:positionH relativeFrom="page">
              <wp:posOffset>3886200</wp:posOffset>
            </wp:positionH>
            <wp:positionV relativeFrom="page">
              <wp:posOffset>457200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225E8DF5" wp14:editId="2078B384">
            <wp:simplePos x="0" y="0"/>
            <wp:positionH relativeFrom="page">
              <wp:posOffset>685800</wp:posOffset>
            </wp:positionH>
            <wp:positionV relativeFrom="page">
              <wp:posOffset>457200</wp:posOffset>
            </wp:positionV>
            <wp:extent cx="3200400" cy="1822450"/>
            <wp:effectExtent l="0" t="0" r="0" b="6350"/>
            <wp:wrapThrough wrapText="bothSides">
              <wp:wrapPolygon edited="0">
                <wp:start x="0" y="0"/>
                <wp:lineTo x="0" y="21374"/>
                <wp:lineTo x="21429" y="21374"/>
                <wp:lineTo x="21429" y="0"/>
                <wp:lineTo x="0" y="0"/>
              </wp:wrapPolygon>
            </wp:wrapThrough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l-business-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8B9BAE" wp14:editId="73E03C0C">
                <wp:simplePos x="0" y="0"/>
                <wp:positionH relativeFrom="page">
                  <wp:posOffset>817245</wp:posOffset>
                </wp:positionH>
                <wp:positionV relativeFrom="page">
                  <wp:posOffset>8182610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0" o:spid="_x0000_s1026" type="#_x0000_t202" style="position:absolute;margin-left:64.35pt;margin-top:644.3pt;width:208.8pt;height:16.8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ttvucCAABt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6C9064" wp14:editId="6BEC4C3A">
                <wp:simplePos x="0" y="0"/>
                <wp:positionH relativeFrom="page">
                  <wp:posOffset>817245</wp:posOffset>
                </wp:positionH>
                <wp:positionV relativeFrom="page">
                  <wp:posOffset>7957820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7" type="#_x0000_t202" style="position:absolute;margin-left:64.35pt;margin-top:626.6pt;width:208.8pt;height:17.7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x+7+w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354FAB" wp14:editId="0F3E440B">
                <wp:simplePos x="0" y="0"/>
                <wp:positionH relativeFrom="page">
                  <wp:posOffset>4017645</wp:posOffset>
                </wp:positionH>
                <wp:positionV relativeFrom="page">
                  <wp:posOffset>6353175</wp:posOffset>
                </wp:positionV>
                <wp:extent cx="2651760" cy="213360"/>
                <wp:effectExtent l="4445" t="317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28" type="#_x0000_t202" style="position:absolute;margin-left:316.35pt;margin-top:500.25pt;width:208.8pt;height:16.8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Q+O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C50334" wp14:editId="3B18DE59">
                <wp:simplePos x="0" y="0"/>
                <wp:positionH relativeFrom="page">
                  <wp:posOffset>4017645</wp:posOffset>
                </wp:positionH>
                <wp:positionV relativeFrom="page">
                  <wp:posOffset>6128385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29" type="#_x0000_t202" style="position:absolute;margin-left:316.35pt;margin-top:482.55pt;width:208.8pt;height:17.7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OLTu0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6CADB" wp14:editId="39711B2F">
                <wp:simplePos x="0" y="0"/>
                <wp:positionH relativeFrom="page">
                  <wp:posOffset>817245</wp:posOffset>
                </wp:positionH>
                <wp:positionV relativeFrom="page">
                  <wp:posOffset>6347460</wp:posOffset>
                </wp:positionV>
                <wp:extent cx="2651760" cy="213360"/>
                <wp:effectExtent l="4445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30" type="#_x0000_t202" style="position:absolute;margin-left:64.35pt;margin-top:499.8pt;width:208.8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u/1O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hxEkHNbqnB42W4oB8PzI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2CBBEE" wp14:editId="26327BD8">
                <wp:simplePos x="0" y="0"/>
                <wp:positionH relativeFrom="page">
                  <wp:posOffset>817245</wp:posOffset>
                </wp:positionH>
                <wp:positionV relativeFrom="page">
                  <wp:posOffset>6122670</wp:posOffset>
                </wp:positionV>
                <wp:extent cx="2651760" cy="224790"/>
                <wp:effectExtent l="4445" t="1270" r="0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1" type="#_x0000_t202" style="position:absolute;margin-left:64.35pt;margin-top:482.1pt;width:208.8pt;height:17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C5D3E6" wp14:editId="355F14DE">
                <wp:simplePos x="0" y="0"/>
                <wp:positionH relativeFrom="page">
                  <wp:posOffset>4017645</wp:posOffset>
                </wp:positionH>
                <wp:positionV relativeFrom="page">
                  <wp:posOffset>4530725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32" type="#_x0000_t202" style="position:absolute;margin-left:316.35pt;margin-top:356.75pt;width:208.8pt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NXs+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ixEkHNbqnB42W4oB8PzQ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B05B4C" wp14:editId="57AB337F">
                <wp:simplePos x="0" y="0"/>
                <wp:positionH relativeFrom="page">
                  <wp:posOffset>4017645</wp:posOffset>
                </wp:positionH>
                <wp:positionV relativeFrom="page">
                  <wp:posOffset>4305935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3" type="#_x0000_t202" style="position:absolute;margin-left:316.35pt;margin-top:339.05pt;width:208.8pt;height:17.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Jage4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E37483" wp14:editId="79F9BC93">
                <wp:simplePos x="0" y="0"/>
                <wp:positionH relativeFrom="page">
                  <wp:posOffset>817245</wp:posOffset>
                </wp:positionH>
                <wp:positionV relativeFrom="page">
                  <wp:posOffset>4525010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34" type="#_x0000_t202" style="position:absolute;margin-left:64.35pt;margin-top:356.3pt;width:208.8pt;height:16.8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Wq2+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gxEkHNbqnB42W4oB8PzA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C43E52" wp14:editId="0F97D7CA">
                <wp:simplePos x="0" y="0"/>
                <wp:positionH relativeFrom="page">
                  <wp:posOffset>817245</wp:posOffset>
                </wp:positionH>
                <wp:positionV relativeFrom="page">
                  <wp:posOffset>4300220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35" type="#_x0000_t202" style="position:absolute;margin-left:64.35pt;margin-top:338.6pt;width:208.8pt;height:17.7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3E0792" wp14:editId="19B545CE">
                <wp:simplePos x="0" y="0"/>
                <wp:positionH relativeFrom="page">
                  <wp:posOffset>4017645</wp:posOffset>
                </wp:positionH>
                <wp:positionV relativeFrom="page">
                  <wp:posOffset>2701925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36" type="#_x0000_t202" style="position:absolute;margin-left:316.35pt;margin-top:212.75pt;width:208.8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xwuoCAAB1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43BA8A" wp14:editId="73581DA4">
                <wp:simplePos x="0" y="0"/>
                <wp:positionH relativeFrom="page">
                  <wp:posOffset>4017645</wp:posOffset>
                </wp:positionH>
                <wp:positionV relativeFrom="page">
                  <wp:posOffset>2477135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37" type="#_x0000_t202" style="position:absolute;margin-left:316.35pt;margin-top:195.05pt;width:208.8pt;height:17.7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nt1e0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7610CB" wp14:editId="4A6F0B18">
                <wp:simplePos x="0" y="0"/>
                <wp:positionH relativeFrom="page">
                  <wp:posOffset>817245</wp:posOffset>
                </wp:positionH>
                <wp:positionV relativeFrom="page">
                  <wp:posOffset>2696210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38" type="#_x0000_t202" style="position:absolute;margin-left:64.35pt;margin-top:212.3pt;width:208.8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JIcu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97F46" wp14:editId="046454F5">
                <wp:simplePos x="0" y="0"/>
                <wp:positionH relativeFrom="page">
                  <wp:posOffset>817245</wp:posOffset>
                </wp:positionH>
                <wp:positionV relativeFrom="page">
                  <wp:posOffset>2471420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39" type="#_x0000_t202" style="position:absolute;margin-left:64.35pt;margin-top:194.6pt;width:208.8pt;height:17.7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28kO4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1BFB25" wp14:editId="047E8081">
                <wp:simplePos x="0" y="0"/>
                <wp:positionH relativeFrom="page">
                  <wp:posOffset>4017645</wp:posOffset>
                </wp:positionH>
                <wp:positionV relativeFrom="page">
                  <wp:posOffset>873125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0" type="#_x0000_t202" style="position:absolute;margin-left:316.35pt;margin-top:68.75pt;width:208.8pt;height:16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1481F9" wp14:editId="21CAEE46">
                <wp:simplePos x="0" y="0"/>
                <wp:positionH relativeFrom="page">
                  <wp:posOffset>4017645</wp:posOffset>
                </wp:positionH>
                <wp:positionV relativeFrom="page">
                  <wp:posOffset>648335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1" type="#_x0000_t202" style="position:absolute;margin-left:316.35pt;margin-top:51.05pt;width:208.8pt;height:17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23AB7B" wp14:editId="50763C10">
                <wp:simplePos x="0" y="0"/>
                <wp:positionH relativeFrom="page">
                  <wp:posOffset>817245</wp:posOffset>
                </wp:positionH>
                <wp:positionV relativeFrom="page">
                  <wp:posOffset>867410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42" type="#_x0000_t202" style="position:absolute;margin-left:64.35pt;margin-top:68.3pt;width:208.8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EB1C5C" wp14:editId="70ABE5F6">
                <wp:simplePos x="0" y="0"/>
                <wp:positionH relativeFrom="page">
                  <wp:posOffset>817245</wp:posOffset>
                </wp:positionH>
                <wp:positionV relativeFrom="page">
                  <wp:posOffset>642620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3" type="#_x0000_t202" style="position:absolute;margin-left:64.35pt;margin-top:50.6pt;width:208.8pt;height:17.7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5F0+8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A207D4" wp14:editId="1C13146D">
                <wp:simplePos x="0" y="0"/>
                <wp:positionH relativeFrom="page">
                  <wp:posOffset>4017645</wp:posOffset>
                </wp:positionH>
                <wp:positionV relativeFrom="page">
                  <wp:posOffset>8188325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Default="00512063" w:rsidP="00512063">
                            <w:pPr>
                              <w:pStyle w:val="JobTitle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 w:rsidR="0087425E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Full Sail University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Title]"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Title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44" type="#_x0000_t202" style="position:absolute;margin-left:316.35pt;margin-top:644.75pt;width:208.8pt;height:16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nHnO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" filled="f" stroked="f">
                <v:textbox inset="0,0,0,0">
                  <w:txbxContent>
                    <w:p w:rsidR="00512063" w:rsidRDefault="00512063" w:rsidP="00512063">
                      <w:pPr>
                        <w:pStyle w:val="JobTitle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 w:rsidR="0087425E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Full Sail University</w:instrText>
                      </w:r>
                      <w:r>
                        <w:fldChar w:fldCharType="end"/>
                      </w:r>
                      <w:r>
                        <w:instrText xml:space="preserve">="" "[Your Title]" </w:instrText>
                      </w:r>
                      <w:r>
                        <w:fldChar w:fldCharType="begin"/>
                      </w:r>
                      <w:r>
                        <w:instrText xml:space="preserve"> USERPROPERTY Title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036D38" wp14:editId="5581CC18">
                <wp:simplePos x="0" y="0"/>
                <wp:positionH relativeFrom="page">
                  <wp:posOffset>4017645</wp:posOffset>
                </wp:positionH>
                <wp:positionV relativeFrom="page">
                  <wp:posOffset>7963535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2063" w:rsidRPr="00AB3ACC" w:rsidRDefault="00512063" w:rsidP="0051206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 w:rsidR="0087425E">
                                <w:rPr>
                                  <w:noProof/>
                                </w:rPr>
                                <w:instrText>John Larrauri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John Larrauri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>
                              <w:t>John Larrauri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45" type="#_x0000_t202" style="position:absolute;margin-left:316.35pt;margin-top:627.05pt;width:208.8pt;height:17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" filled="f" stroked="f">
                <v:textbox inset="0,0,0,0">
                  <w:txbxContent>
                    <w:p w:rsidR="00512063" w:rsidRPr="00AB3ACC" w:rsidRDefault="00512063" w:rsidP="0051206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 w:rsidR="0087425E">
                          <w:rPr>
                            <w:noProof/>
                          </w:rPr>
                          <w:instrText>John Larrauri</w:instrText>
                        </w:r>
                      </w:fldSimple>
                      <w:r w:rsidRPr="00FC751D"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John Larrauri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>
                        <w:t>John Larrauri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7F8AE2" wp14:editId="0AFFFBF6">
                <wp:simplePos x="0" y="0"/>
                <wp:positionH relativeFrom="page">
                  <wp:posOffset>4017645</wp:posOffset>
                </wp:positionH>
                <wp:positionV relativeFrom="page">
                  <wp:posOffset>8498840</wp:posOffset>
                </wp:positionV>
                <wp:extent cx="1567180" cy="251460"/>
                <wp:effectExtent l="4445" t="254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7C60B2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46" type="#_x0000_t202" style="position:absolute;margin-left:316.35pt;margin-top:669.2pt;width:123.4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" filled="f" stroked="f">
                <v:textbox inset="0,0,0,0">
                  <w:txbxContent>
                    <w:p w:rsidR="007C60B2" w:rsidRPr="00A0690D" w:rsidRDefault="00DE3B94" w:rsidP="00610C52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7C60B2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7C60B2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7C60B2" w:rsidRPr="00A0690D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7C60B2">
                        <w:instrText xml:space="preserve">="" "[Web Address]"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1C996" wp14:editId="3D4F4254">
                <wp:simplePos x="0" y="0"/>
                <wp:positionH relativeFrom="page">
                  <wp:posOffset>817245</wp:posOffset>
                </wp:positionH>
                <wp:positionV relativeFrom="page">
                  <wp:posOffset>6667500</wp:posOffset>
                </wp:positionV>
                <wp:extent cx="1567180" cy="251460"/>
                <wp:effectExtent l="4445" t="0" r="3175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7C60B2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7" type="#_x0000_t202" style="position:absolute;margin-left:64.35pt;margin-top:525pt;width:123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" filled="f" stroked="f">
                <v:textbox inset="0,0,0,0">
                  <w:txbxContent>
                    <w:p w:rsidR="007C60B2" w:rsidRPr="00A0690D" w:rsidRDefault="00DE3B94" w:rsidP="00610C52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7C60B2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7C60B2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7C60B2" w:rsidRPr="00A0690D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7C60B2">
                        <w:instrText xml:space="preserve">="" "[Web Address]"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B06B41" wp14:editId="1F0F752E">
                <wp:simplePos x="0" y="0"/>
                <wp:positionH relativeFrom="page">
                  <wp:posOffset>4017645</wp:posOffset>
                </wp:positionH>
                <wp:positionV relativeFrom="page">
                  <wp:posOffset>6667500</wp:posOffset>
                </wp:positionV>
                <wp:extent cx="1567180" cy="251460"/>
                <wp:effectExtent l="4445" t="0" r="3175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7C60B2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8" type="#_x0000_t202" style="position:absolute;margin-left:316.35pt;margin-top:525pt;width:123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" filled="f" stroked="f">
                <v:textbox inset="0,0,0,0">
                  <w:txbxContent>
                    <w:p w:rsidR="007C60B2" w:rsidRPr="00A0690D" w:rsidRDefault="00DE3B94" w:rsidP="00610C52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7C60B2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7C60B2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7C60B2" w:rsidRPr="00A0690D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7C60B2">
                        <w:instrText xml:space="preserve">="" "[Web Address]"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0F3403" wp14:editId="754B29CF">
                <wp:simplePos x="0" y="0"/>
                <wp:positionH relativeFrom="page">
                  <wp:posOffset>4017645</wp:posOffset>
                </wp:positionH>
                <wp:positionV relativeFrom="page">
                  <wp:posOffset>4836160</wp:posOffset>
                </wp:positionV>
                <wp:extent cx="1567180" cy="251460"/>
                <wp:effectExtent l="4445" t="0" r="3175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7C60B2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9" type="#_x0000_t202" style="position:absolute;margin-left:316.35pt;margin-top:380.8pt;width:123.4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" filled="f" stroked="f">
                <v:textbox inset="0,0,0,0">
                  <w:txbxContent>
                    <w:p w:rsidR="007C60B2" w:rsidRPr="00A0690D" w:rsidRDefault="00DE3B94" w:rsidP="00610C52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7C60B2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7C60B2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7C60B2" w:rsidRPr="00A0690D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7C60B2">
                        <w:instrText xml:space="preserve">="" "[Web Address]"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FD86B" wp14:editId="2C6E6234">
                <wp:simplePos x="0" y="0"/>
                <wp:positionH relativeFrom="page">
                  <wp:posOffset>817245</wp:posOffset>
                </wp:positionH>
                <wp:positionV relativeFrom="page">
                  <wp:posOffset>4836160</wp:posOffset>
                </wp:positionV>
                <wp:extent cx="1567180" cy="251460"/>
                <wp:effectExtent l="4445" t="0" r="3175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7C60B2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0" type="#_x0000_t202" style="position:absolute;margin-left:64.35pt;margin-top:380.8pt;width:123.4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" filled="f" stroked="f">
                <v:textbox inset="0,0,0,0">
                  <w:txbxContent>
                    <w:p w:rsidR="007C60B2" w:rsidRPr="00A0690D" w:rsidRDefault="00DE3B94" w:rsidP="00610C52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7C60B2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7C60B2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7C60B2" w:rsidRPr="00A0690D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7C60B2">
                        <w:instrText xml:space="preserve">="" "[Web Address]"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BA3CDC" wp14:editId="00BD80D8">
                <wp:simplePos x="0" y="0"/>
                <wp:positionH relativeFrom="page">
                  <wp:posOffset>4017645</wp:posOffset>
                </wp:positionH>
                <wp:positionV relativeFrom="page">
                  <wp:posOffset>3011170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C52" w:rsidRPr="00A0690D" w:rsidRDefault="00DE3B94" w:rsidP="00610C52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610C52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610C52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610C52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610C52" w:rsidRPr="00A0690D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51" type="#_x0000_t202" style="position:absolute;margin-left:316.35pt;margin-top:237.1pt;width:123.4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" filled="f" stroked="f">
                <v:textbox inset="0,0,0,0">
                  <w:txbxContent>
                    <w:p w:rsidR="00610C52" w:rsidRPr="00A0690D" w:rsidRDefault="00DE3B94" w:rsidP="00610C52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610C52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610C52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610C52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610C52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610C52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610C52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610C52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610C52" w:rsidRPr="00A0690D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610C52">
                        <w:instrText xml:space="preserve">="" "[Web Address]"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48570" wp14:editId="257FB830">
                <wp:simplePos x="0" y="0"/>
                <wp:positionH relativeFrom="page">
                  <wp:posOffset>817245</wp:posOffset>
                </wp:positionH>
                <wp:positionV relativeFrom="page">
                  <wp:posOffset>3011170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C52" w:rsidRPr="00A0690D" w:rsidRDefault="00DE3B94" w:rsidP="00610C52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610C52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610C52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610C52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610C52" w:rsidRPr="00A0690D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52" type="#_x0000_t202" style="position:absolute;margin-left:64.35pt;margin-top:237.1pt;width:123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" filled="f" stroked="f">
                <v:textbox inset="0,0,0,0">
                  <w:txbxContent>
                    <w:p w:rsidR="00610C52" w:rsidRPr="00A0690D" w:rsidRDefault="00DE3B94" w:rsidP="00610C52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610C52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610C52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610C52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610C52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610C52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610C52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610C52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610C52" w:rsidRPr="00A0690D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610C52">
                        <w:instrText xml:space="preserve">="" "[Web Address]"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9C5A4" wp14:editId="6AAFF89C">
                <wp:simplePos x="0" y="0"/>
                <wp:positionH relativeFrom="page">
                  <wp:posOffset>4017645</wp:posOffset>
                </wp:positionH>
                <wp:positionV relativeFrom="page">
                  <wp:posOffset>1182370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C52" w:rsidRPr="00A0690D" w:rsidRDefault="00DE3B94" w:rsidP="00610C52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610C52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610C52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610C52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610C52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610C52" w:rsidRPr="00A0690D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3" type="#_x0000_t202" style="position:absolute;margin-left:316.35pt;margin-top:93.1pt;width:123.4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" filled="f" stroked="f">
                <v:textbox inset="0,0,0,0">
                  <w:txbxContent>
                    <w:p w:rsidR="00610C52" w:rsidRPr="00A0690D" w:rsidRDefault="00DE3B94" w:rsidP="00610C52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610C52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610C52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610C52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610C52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610C52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610C52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610C52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610C52" w:rsidRPr="00A0690D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610C52">
                        <w:instrText xml:space="preserve">="" "[Web Address]"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15A90" wp14:editId="0F5C3F66">
                <wp:simplePos x="0" y="0"/>
                <wp:positionH relativeFrom="page">
                  <wp:posOffset>817245</wp:posOffset>
                </wp:positionH>
                <wp:positionV relativeFrom="page">
                  <wp:posOffset>1182370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5406" w:rsidRPr="00A0690D" w:rsidRDefault="00DE3B94" w:rsidP="00AB3ACC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AB3ACC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AB3ACC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AB3ACC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AB3ACC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AB3ACC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AB3ACC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AB3ACC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285406" w:rsidRPr="00A0690D" w:rsidRDefault="00DE3B94" w:rsidP="00AB3ACC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AB3ACC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AB3ACC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4" type="#_x0000_t202" style="position:absolute;margin-left:64.35pt;margin-top:93.1pt;width:123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" filled="f" stroked="f">
                <v:textbox inset="0,0,0,0">
                  <w:txbxContent>
                    <w:p w:rsidR="00285406" w:rsidRPr="00A0690D" w:rsidRDefault="00DE3B94" w:rsidP="00AB3ACC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AB3ACC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AB3ACC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AB3ACC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AB3ACC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AB3ACC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AB3ACC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AB3ACC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285406" w:rsidRPr="00A0690D" w:rsidRDefault="00DE3B94" w:rsidP="00AB3ACC">
                      <w:pPr>
                        <w:pStyle w:val="AddressDetails"/>
                      </w:pPr>
                      <w:r>
                        <w:fldChar w:fldCharType="begin"/>
                      </w:r>
                      <w:r w:rsidR="00AB3ACC">
                        <w:instrText xml:space="preserve"> PLACEHOLDER </w:instrText>
                      </w:r>
                      <w:r>
                        <w:fldChar w:fldCharType="begin"/>
                      </w:r>
                      <w:r w:rsidR="00AB3ACC">
                        <w:instrText xml:space="preserve"> IF </w:instrText>
                      </w:r>
                      <w:r>
                        <w:fldChar w:fldCharType="begin"/>
                      </w:r>
                      <w:r w:rsidR="00AB3ACC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AB3ACC">
                        <w:instrText xml:space="preserve">="" "[Web Address]" </w:instrText>
                      </w:r>
                      <w:r>
                        <w:fldChar w:fldCharType="begin"/>
                      </w:r>
                      <w:r w:rsidR="00AB3ACC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AB3ACC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AB3ACC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8F3E9" wp14:editId="49B212E7">
                <wp:simplePos x="0" y="0"/>
                <wp:positionH relativeFrom="page">
                  <wp:posOffset>817245</wp:posOffset>
                </wp:positionH>
                <wp:positionV relativeFrom="page">
                  <wp:posOffset>8498840</wp:posOffset>
                </wp:positionV>
                <wp:extent cx="1567180" cy="251460"/>
                <wp:effectExtent l="4445" t="254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IF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="" "[Your E-Mail]" </w:instrText>
                            </w:r>
                            <w:r w:rsidRPr="00FC751D">
                              <w:fldChar w:fldCharType="begin"/>
                            </w:r>
                            <w:r w:rsidR="007C60B2" w:rsidRPr="00FC751D">
                              <w:instrText xml:space="preserve"> USERPROPERTY EmailAddress1 </w:instrText>
                            </w:r>
                            <w:r w:rsidRPr="00FC751D">
                              <w:fldChar w:fldCharType="separate"/>
                            </w:r>
                            <w:r w:rsidR="007C60B2" w:rsidRPr="00FC751D">
                              <w:instrText>Error! Bookmark not defined.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E-Mail]</w:instrText>
                            </w:r>
                            <w:r w:rsidRPr="00FC751D">
                              <w:fldChar w:fldCharType="end"/>
                            </w:r>
                            <w:r w:rsidR="007C60B2"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 w:rsidR="0087425E" w:rsidRPr="00FC751D">
                              <w:t>[Your E-Mail]</w:t>
                            </w:r>
                            <w:r w:rsidRPr="00FC751D">
                              <w:fldChar w:fldCharType="end"/>
                            </w:r>
                          </w:p>
                          <w:p w:rsidR="007C60B2" w:rsidRPr="00A0690D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55" type="#_x0000_t202" style="position:absolute;margin-left:64.35pt;margin-top:669.2pt;width:123.4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" filled="f" stroked="f">
                <v:textbox inset="0,0,0,0">
                  <w:txbxContent>
                    <w:p w:rsidR="007C60B2" w:rsidRPr="00A0690D" w:rsidRDefault="00DE3B94" w:rsidP="00610C52">
                      <w:pPr>
                        <w:pStyle w:val="AddressDetails"/>
                      </w:pPr>
                      <w:r w:rsidRPr="00FC751D">
                        <w:fldChar w:fldCharType="begin"/>
                      </w:r>
                      <w:r w:rsidR="007C60B2"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IF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="" "[Your E-Mail]" </w:instrText>
                      </w:r>
                      <w:r w:rsidRPr="00FC751D">
                        <w:fldChar w:fldCharType="begin"/>
                      </w:r>
                      <w:r w:rsidR="007C60B2" w:rsidRPr="00FC751D">
                        <w:instrText xml:space="preserve"> USERPROPERTY EmailAddress1 </w:instrText>
                      </w:r>
                      <w:r w:rsidRPr="00FC751D">
                        <w:fldChar w:fldCharType="separate"/>
                      </w:r>
                      <w:r w:rsidR="007C60B2" w:rsidRPr="00FC751D">
                        <w:instrText>Error! Bookmark not defined.</w:instrText>
                      </w:r>
                      <w:r w:rsidRPr="00FC751D">
                        <w:fldChar w:fldCharType="end"/>
                      </w:r>
                      <w:r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E-Mail]</w:instrText>
                      </w:r>
                      <w:r w:rsidRPr="00FC751D">
                        <w:fldChar w:fldCharType="end"/>
                      </w:r>
                      <w:r w:rsidR="007C60B2"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 w:rsidR="0087425E" w:rsidRPr="00FC751D">
                        <w:t>[Your E-Mail]</w:t>
                      </w:r>
                      <w:r w:rsidRPr="00FC751D">
                        <w:fldChar w:fldCharType="end"/>
                      </w:r>
                    </w:p>
                    <w:p w:rsidR="007C60B2" w:rsidRPr="00A0690D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end"/>
                      </w:r>
                      <w:r w:rsidR="007C60B2">
                        <w:instrText xml:space="preserve">="" "[Web Address]"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WorkWebPage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8BF8EA" wp14:editId="47D91069">
                <wp:simplePos x="0" y="0"/>
                <wp:positionH relativeFrom="page">
                  <wp:posOffset>4017645</wp:posOffset>
                </wp:positionH>
                <wp:positionV relativeFrom="page">
                  <wp:posOffset>8967470</wp:posOffset>
                </wp:positionV>
                <wp:extent cx="1371600" cy="411480"/>
                <wp:effectExtent l="4445" t="127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B3ACC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7C60B2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7C60B2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6" type="#_x0000_t202" style="position:absolute;margin-left:316.35pt;margin-top:706.1pt;width:108pt;height:32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" filled="f" stroked="f">
                <v:textbox inset="0,0,0,0">
                  <w:txbxContent>
                    <w:p w:rsidR="007C60B2" w:rsidRPr="00AB3ACC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7C60B2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7C60B2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7C60B2">
                        <w:instrText xml:space="preserve">="" "[City]"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7C60B2">
                        <w:t xml:space="preserve">, </w:t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7C60B2">
                        <w:instrText xml:space="preserve">="" "[State]" 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end"/>
                      </w:r>
                      <w:r w:rsidR="007C60B2">
                        <w:instrText xml:space="preserve">="" "[Postal Code]"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575918" wp14:editId="4B01DC76">
                <wp:simplePos x="0" y="0"/>
                <wp:positionH relativeFrom="page">
                  <wp:posOffset>817245</wp:posOffset>
                </wp:positionH>
                <wp:positionV relativeFrom="page">
                  <wp:posOffset>8967470</wp:posOffset>
                </wp:positionV>
                <wp:extent cx="1371600" cy="411480"/>
                <wp:effectExtent l="4445" t="127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B3ACC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7C60B2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7C60B2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7" type="#_x0000_t202" style="position:absolute;margin-left:64.35pt;margin-top:706.1pt;width:108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" filled="f" stroked="f">
                <v:textbox inset="0,0,0,0">
                  <w:txbxContent>
                    <w:p w:rsidR="007C60B2" w:rsidRPr="00AB3ACC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7C60B2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7C60B2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7C60B2">
                        <w:instrText xml:space="preserve">="" "[City]"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7C60B2">
                        <w:t xml:space="preserve">, </w:t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7C60B2">
                        <w:instrText xml:space="preserve">="" "[State]" 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end"/>
                      </w:r>
                      <w:r w:rsidR="007C60B2">
                        <w:instrText xml:space="preserve">="" "[Postal Code]"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7386B1" wp14:editId="6802F663">
                <wp:simplePos x="0" y="0"/>
                <wp:positionH relativeFrom="page">
                  <wp:posOffset>817245</wp:posOffset>
                </wp:positionH>
                <wp:positionV relativeFrom="page">
                  <wp:posOffset>7136130</wp:posOffset>
                </wp:positionV>
                <wp:extent cx="1371600" cy="41148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B3ACC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7C60B2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7C60B2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58" type="#_x0000_t202" style="position:absolute;margin-left:64.35pt;margin-top:561.9pt;width:108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" filled="f" stroked="f">
                <v:textbox inset="0,0,0,0">
                  <w:txbxContent>
                    <w:p w:rsidR="007C60B2" w:rsidRPr="00AB3ACC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7C60B2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7C60B2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7C60B2">
                        <w:instrText xml:space="preserve">="" "[City]"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7C60B2">
                        <w:t xml:space="preserve">, </w:t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7C60B2">
                        <w:instrText xml:space="preserve">="" "[State]" 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end"/>
                      </w:r>
                      <w:r w:rsidR="007C60B2">
                        <w:instrText xml:space="preserve">="" "[Postal Code]"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B315BF" wp14:editId="75561BCC">
                <wp:simplePos x="0" y="0"/>
                <wp:positionH relativeFrom="page">
                  <wp:posOffset>4017645</wp:posOffset>
                </wp:positionH>
                <wp:positionV relativeFrom="page">
                  <wp:posOffset>7136130</wp:posOffset>
                </wp:positionV>
                <wp:extent cx="1371600" cy="41148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B3ACC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7C60B2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7C60B2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59" type="#_x0000_t202" style="position:absolute;margin-left:316.35pt;margin-top:561.9pt;width:108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" filled="f" stroked="f">
                <v:textbox inset="0,0,0,0">
                  <w:txbxContent>
                    <w:p w:rsidR="007C60B2" w:rsidRPr="00AB3ACC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7C60B2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7C60B2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7C60B2">
                        <w:instrText xml:space="preserve">="" "[City]"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7C60B2">
                        <w:t xml:space="preserve">, </w:t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7C60B2">
                        <w:instrText xml:space="preserve">="" "[State]" 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end"/>
                      </w:r>
                      <w:r w:rsidR="007C60B2">
                        <w:instrText xml:space="preserve">="" "[Postal Code]"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55208" wp14:editId="46D8A631">
                <wp:simplePos x="0" y="0"/>
                <wp:positionH relativeFrom="page">
                  <wp:posOffset>4017645</wp:posOffset>
                </wp:positionH>
                <wp:positionV relativeFrom="page">
                  <wp:posOffset>5304790</wp:posOffset>
                </wp:positionV>
                <wp:extent cx="1371600" cy="41148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B3ACC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7C60B2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7C60B2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60" type="#_x0000_t202" style="position:absolute;margin-left:316.35pt;margin-top:417.7pt;width:108pt;height:32.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" filled="f" stroked="f">
                <v:textbox inset="0,0,0,0">
                  <w:txbxContent>
                    <w:p w:rsidR="007C60B2" w:rsidRPr="00AB3ACC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7C60B2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7C60B2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7C60B2">
                        <w:instrText xml:space="preserve">="" "[City]"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7C60B2">
                        <w:t xml:space="preserve">, </w:t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7C60B2">
                        <w:instrText xml:space="preserve">="" "[State]" 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end"/>
                      </w:r>
                      <w:r w:rsidR="007C60B2">
                        <w:instrText xml:space="preserve">="" "[Postal Code]"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C82DE" wp14:editId="5DE522B0">
                <wp:simplePos x="0" y="0"/>
                <wp:positionH relativeFrom="page">
                  <wp:posOffset>817245</wp:posOffset>
                </wp:positionH>
                <wp:positionV relativeFrom="page">
                  <wp:posOffset>5304790</wp:posOffset>
                </wp:positionV>
                <wp:extent cx="1371600" cy="41148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B3ACC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7C60B2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7C60B2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7C60B2">
                              <w:br/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7C60B2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7C60B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7C60B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61" type="#_x0000_t202" style="position:absolute;margin-left:64.35pt;margin-top:417.7pt;width:108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" filled="f" stroked="f">
                <v:textbox inset="0,0,0,0">
                  <w:txbxContent>
                    <w:p w:rsidR="007C60B2" w:rsidRPr="00AB3ACC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7C60B2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7C60B2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7C60B2">
                        <w:instrText xml:space="preserve">="" "[City]"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7C60B2">
                        <w:t xml:space="preserve">, </w:t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7C60B2">
                        <w:instrText xml:space="preserve">="" "[State]" 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7C60B2">
                        <w:br/>
                      </w:r>
                      <w:r>
                        <w:fldChar w:fldCharType="begin"/>
                      </w:r>
                      <w:r w:rsidR="007C60B2">
                        <w:instrText xml:space="preserve"> PLACEHOLDER </w:instrText>
                      </w:r>
                      <w:r>
                        <w:fldChar w:fldCharType="begin"/>
                      </w:r>
                      <w:r w:rsidR="007C60B2">
                        <w:instrText xml:space="preserve"> IF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end"/>
                      </w:r>
                      <w:r w:rsidR="007C60B2">
                        <w:instrText xml:space="preserve">="" "[Postal Code]" </w:instrText>
                      </w:r>
                      <w:r>
                        <w:fldChar w:fldCharType="begin"/>
                      </w:r>
                      <w:r w:rsidR="007C60B2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7C60B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7C60B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0A1F1" wp14:editId="0E015DFD">
                <wp:simplePos x="0" y="0"/>
                <wp:positionH relativeFrom="page">
                  <wp:posOffset>4017645</wp:posOffset>
                </wp:positionH>
                <wp:positionV relativeFrom="page">
                  <wp:posOffset>3479800</wp:posOffset>
                </wp:positionV>
                <wp:extent cx="1371600" cy="41148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C52" w:rsidRPr="00AB3ACC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610C52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610C52">
                              <w:br/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610C52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610C52">
                              <w:br/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62" type="#_x0000_t202" style="position:absolute;margin-left:316.35pt;margin-top:274pt;width:108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" filled="f" stroked="f">
                <v:textbox inset="0,0,0,0">
                  <w:txbxContent>
                    <w:p w:rsidR="00610C52" w:rsidRPr="00AB3ACC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610C52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610C52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610C52">
                        <w:br/>
                      </w: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610C52">
                        <w:instrText xml:space="preserve">="" "[City]"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610C52">
                        <w:t xml:space="preserve">, </w:t>
                      </w: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610C52">
                        <w:instrText xml:space="preserve">="" "[State]" 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610C52">
                        <w:br/>
                      </w: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WorkZip </w:instrText>
                      </w:r>
                      <w:r>
                        <w:fldChar w:fldCharType="end"/>
                      </w:r>
                      <w:r w:rsidR="00610C52">
                        <w:instrText xml:space="preserve">="" "[Postal Code]"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F78AB" wp14:editId="66451614">
                <wp:simplePos x="0" y="0"/>
                <wp:positionH relativeFrom="page">
                  <wp:posOffset>817245</wp:posOffset>
                </wp:positionH>
                <wp:positionV relativeFrom="page">
                  <wp:posOffset>3479800</wp:posOffset>
                </wp:positionV>
                <wp:extent cx="1371600" cy="41148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C52" w:rsidRPr="00AB3ACC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610C52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610C52">
                              <w:br/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610C52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610C52">
                              <w:br/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3" type="#_x0000_t202" style="position:absolute;margin-left:64.35pt;margin-top:274pt;width:108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" filled="f" stroked="f">
                <v:textbox inset="0,0,0,0">
                  <w:txbxContent>
                    <w:p w:rsidR="00610C52" w:rsidRPr="00AB3ACC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610C52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610C52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610C52">
                        <w:br/>
                      </w: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610C52">
                        <w:instrText xml:space="preserve">="" "[City]"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610C52">
                        <w:t xml:space="preserve">, </w:t>
                      </w: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610C52">
                        <w:instrText xml:space="preserve">="" "[State]" 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610C52">
                        <w:br/>
                      </w: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WorkZip </w:instrText>
                      </w:r>
                      <w:r>
                        <w:fldChar w:fldCharType="end"/>
                      </w:r>
                      <w:r w:rsidR="00610C52">
                        <w:instrText xml:space="preserve">="" "[Postal Code]"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CF4EE" wp14:editId="05FD0503">
                <wp:simplePos x="0" y="0"/>
                <wp:positionH relativeFrom="page">
                  <wp:posOffset>4017645</wp:posOffset>
                </wp:positionH>
                <wp:positionV relativeFrom="page">
                  <wp:posOffset>1651000</wp:posOffset>
                </wp:positionV>
                <wp:extent cx="1371600" cy="41148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C52" w:rsidRPr="00AB3ACC" w:rsidRDefault="00DE3B94" w:rsidP="00610C52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610C52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610C52">
                              <w:br/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610C52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610C52">
                              <w:br/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610C52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610C52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610C52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64" type="#_x0000_t202" style="position:absolute;margin-left:316.35pt;margin-top:130pt;width:10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" filled="f" stroked="f">
                <v:textbox inset="0,0,0,0">
                  <w:txbxContent>
                    <w:p w:rsidR="00610C52" w:rsidRPr="00AB3ACC" w:rsidRDefault="00DE3B94" w:rsidP="00610C52">
                      <w:pPr>
                        <w:pStyle w:val="AddressDetails"/>
                      </w:pP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610C52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610C52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610C52">
                        <w:br/>
                      </w: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610C52">
                        <w:instrText xml:space="preserve">="" "[City]"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610C52">
                        <w:t xml:space="preserve">, </w:t>
                      </w: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610C52">
                        <w:instrText xml:space="preserve">="" "[State]" 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610C52">
                        <w:br/>
                      </w:r>
                      <w:r>
                        <w:fldChar w:fldCharType="begin"/>
                      </w:r>
                      <w:r w:rsidR="00610C52">
                        <w:instrText xml:space="preserve"> PLACEHOLDER </w:instrText>
                      </w:r>
                      <w:r>
                        <w:fldChar w:fldCharType="begin"/>
                      </w:r>
                      <w:r w:rsidR="00610C52">
                        <w:instrText xml:space="preserve"> IF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WorkZip </w:instrText>
                      </w:r>
                      <w:r>
                        <w:fldChar w:fldCharType="end"/>
                      </w:r>
                      <w:r w:rsidR="00610C52">
                        <w:instrText xml:space="preserve">="" "[Postal Code]" </w:instrText>
                      </w:r>
                      <w:r>
                        <w:fldChar w:fldCharType="begin"/>
                      </w:r>
                      <w:r w:rsidR="00610C52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610C52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610C52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B6008E" wp14:editId="1F4037D5">
                <wp:simplePos x="0" y="0"/>
                <wp:positionH relativeFrom="page">
                  <wp:posOffset>817245</wp:posOffset>
                </wp:positionH>
                <wp:positionV relativeFrom="page">
                  <wp:posOffset>1651000</wp:posOffset>
                </wp:positionV>
                <wp:extent cx="1371600" cy="41148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5406" w:rsidRPr="00AB3ACC" w:rsidRDefault="00DE3B94" w:rsidP="00AB3ACC">
                            <w:pPr>
                              <w:pStyle w:val="AddressDetails"/>
                            </w:pPr>
                            <w:r>
                              <w:fldChar w:fldCharType="begin"/>
                            </w:r>
                            <w:r w:rsidR="00AB3ACC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="" "[Street Address]" </w:instrText>
                            </w:r>
                            <w:r w:rsidR="00DA19E9">
                              <w:fldChar w:fldCharType="begin"/>
                            </w:r>
                            <w:r w:rsidR="00DA19E9">
                              <w:instrText xml:space="preserve"> USERPROPERTY WorkStreet </w:instrText>
                            </w:r>
                            <w:r w:rsidR="00DA19E9">
                              <w:fldChar w:fldCharType="separate"/>
                            </w:r>
                            <w:r w:rsidR="00AB3ACC">
                              <w:instrText>93 Perry Street</w:instrText>
                            </w:r>
                            <w:r w:rsidR="00DA19E9"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[Street Address]</w:t>
                            </w:r>
                            <w:r>
                              <w:fldChar w:fldCharType="end"/>
                            </w:r>
                            <w:r w:rsidR="00AB3ACC">
                              <w:br/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 w:rsidR="00AB3ACC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[City]</w:t>
                            </w:r>
                            <w:r>
                              <w:fldChar w:fldCharType="end"/>
                            </w:r>
                            <w:r w:rsidR="00AB3ACC">
                              <w:t xml:space="preserve">, </w: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 w:rsidR="00AB3ACC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[State]</w:t>
                            </w:r>
                            <w:r>
                              <w:fldChar w:fldCharType="end"/>
                            </w:r>
                            <w:r w:rsidR="00AB3ACC">
                              <w:br/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 w:rsidR="00AB3ACC"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 w:rsidR="00AB3ACC"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87425E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 w:rsidR="00AB3ACC"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87425E">
                              <w:t>[Postal Code]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5" type="#_x0000_t202" style="position:absolute;margin-left:64.35pt;margin-top:130pt;width:108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" filled="f" stroked="f">
                <v:textbox inset="0,0,0,0">
                  <w:txbxContent>
                    <w:p w:rsidR="00285406" w:rsidRPr="00AB3ACC" w:rsidRDefault="00DE3B94" w:rsidP="00AB3ACC">
                      <w:pPr>
                        <w:pStyle w:val="AddressDetails"/>
                      </w:pPr>
                      <w:r>
                        <w:fldChar w:fldCharType="begin"/>
                      </w:r>
                      <w:r w:rsidR="00AB3ACC">
                        <w:instrText xml:space="preserve"> PLACEHOLDER </w:instrText>
                      </w:r>
                      <w:r>
                        <w:fldChar w:fldCharType="begin"/>
                      </w:r>
                      <w:r w:rsidR="00AB3ACC">
                        <w:instrText xml:space="preserve"> IF </w:instrText>
                      </w:r>
                      <w:r>
                        <w:fldChar w:fldCharType="begin"/>
                      </w:r>
                      <w:r w:rsidR="00AB3ACC">
                        <w:instrText xml:space="preserve"> USERPROPERTY WorkStreet </w:instrText>
                      </w:r>
                      <w:r>
                        <w:fldChar w:fldCharType="end"/>
                      </w:r>
                      <w:r w:rsidR="00AB3ACC">
                        <w:instrText xml:space="preserve">="" "[Street Address]" </w:instrText>
                      </w:r>
                      <w:r w:rsidR="00DA19E9">
                        <w:fldChar w:fldCharType="begin"/>
                      </w:r>
                      <w:r w:rsidR="00DA19E9">
                        <w:instrText xml:space="preserve"> USERPROPERTY WorkStreet </w:instrText>
                      </w:r>
                      <w:r w:rsidR="00DA19E9">
                        <w:fldChar w:fldCharType="separate"/>
                      </w:r>
                      <w:r w:rsidR="00AB3ACC">
                        <w:instrText>93 Perry Street</w:instrText>
                      </w:r>
                      <w:r w:rsidR="00DA19E9"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 w:rsidR="00AB3ACC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[Street Address]</w:t>
                      </w:r>
                      <w:r>
                        <w:fldChar w:fldCharType="end"/>
                      </w:r>
                      <w:r w:rsidR="00AB3ACC">
                        <w:br/>
                      </w:r>
                      <w:r>
                        <w:fldChar w:fldCharType="begin"/>
                      </w:r>
                      <w:r w:rsidR="00AB3ACC">
                        <w:instrText xml:space="preserve"> PLACEHOLDER </w:instrText>
                      </w:r>
                      <w:r>
                        <w:fldChar w:fldCharType="begin"/>
                      </w:r>
                      <w:r w:rsidR="00AB3ACC">
                        <w:instrText xml:space="preserve"> IF </w:instrText>
                      </w:r>
                      <w:r>
                        <w:fldChar w:fldCharType="begin"/>
                      </w:r>
                      <w:r w:rsidR="00AB3ACC">
                        <w:instrText xml:space="preserve"> USERPROPERTY WorkCity </w:instrText>
                      </w:r>
                      <w:r>
                        <w:fldChar w:fldCharType="end"/>
                      </w:r>
                      <w:r w:rsidR="00AB3ACC">
                        <w:instrText xml:space="preserve">="" "[City]" </w:instrText>
                      </w:r>
                      <w:r>
                        <w:fldChar w:fldCharType="begin"/>
                      </w:r>
                      <w:r w:rsidR="00AB3ACC">
                        <w:instrText xml:space="preserve"> USERPROPERTY WorkCity </w:instrText>
                      </w:r>
                      <w:r>
                        <w:fldChar w:fldCharType="separate"/>
                      </w:r>
                      <w:r w:rsidR="00AB3ACC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 w:rsidR="00AB3ACC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[City]</w:t>
                      </w:r>
                      <w:r>
                        <w:fldChar w:fldCharType="end"/>
                      </w:r>
                      <w:r w:rsidR="00AB3ACC">
                        <w:t xml:space="preserve">, </w:t>
                      </w:r>
                      <w:r>
                        <w:fldChar w:fldCharType="begin"/>
                      </w:r>
                      <w:r w:rsidR="00AB3ACC">
                        <w:instrText xml:space="preserve"> PLACEHOLDER </w:instrText>
                      </w:r>
                      <w:r>
                        <w:fldChar w:fldCharType="begin"/>
                      </w:r>
                      <w:r w:rsidR="00AB3ACC">
                        <w:instrText xml:space="preserve"> IF </w:instrText>
                      </w:r>
                      <w:r>
                        <w:fldChar w:fldCharType="begin"/>
                      </w:r>
                      <w:r w:rsidR="00AB3ACC">
                        <w:instrText xml:space="preserve"> USERPROPERTY WorkState </w:instrText>
                      </w:r>
                      <w:r>
                        <w:fldChar w:fldCharType="end"/>
                      </w:r>
                      <w:r w:rsidR="00AB3ACC">
                        <w:instrText xml:space="preserve">="" "[State]"  </w:instrText>
                      </w:r>
                      <w:r>
                        <w:fldChar w:fldCharType="begin"/>
                      </w:r>
                      <w:r w:rsidR="00AB3ACC">
                        <w:instrText xml:space="preserve"> USERPROPERTY WorkState </w:instrText>
                      </w:r>
                      <w:r>
                        <w:fldChar w:fldCharType="separate"/>
                      </w:r>
                      <w:r w:rsidR="00AB3ACC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 w:rsidR="00AB3ACC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[State]</w:t>
                      </w:r>
                      <w:r>
                        <w:fldChar w:fldCharType="end"/>
                      </w:r>
                      <w:r w:rsidR="00AB3ACC">
                        <w:br/>
                      </w:r>
                      <w:r>
                        <w:fldChar w:fldCharType="begin"/>
                      </w:r>
                      <w:r w:rsidR="00AB3ACC">
                        <w:instrText xml:space="preserve"> PLACEHOLDER </w:instrText>
                      </w:r>
                      <w:r>
                        <w:fldChar w:fldCharType="begin"/>
                      </w:r>
                      <w:r w:rsidR="00AB3ACC">
                        <w:instrText xml:space="preserve"> IF </w:instrText>
                      </w:r>
                      <w:r>
                        <w:fldChar w:fldCharType="begin"/>
                      </w:r>
                      <w:r w:rsidR="00AB3ACC">
                        <w:instrText xml:space="preserve"> USERPROPERTY WorkZip </w:instrText>
                      </w:r>
                      <w:r>
                        <w:fldChar w:fldCharType="end"/>
                      </w:r>
                      <w:r w:rsidR="00AB3ACC">
                        <w:instrText xml:space="preserve">="" "[Postal Code]" </w:instrText>
                      </w:r>
                      <w:r>
                        <w:fldChar w:fldCharType="begin"/>
                      </w:r>
                      <w:r w:rsidR="00AB3ACC">
                        <w:instrText xml:space="preserve"> USERPROPERTY WorkZip </w:instrText>
                      </w:r>
                      <w:r>
                        <w:fldChar w:fldCharType="separate"/>
                      </w:r>
                      <w:r w:rsidR="00AB3ACC"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87425E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 w:rsidR="00AB3ACC">
                        <w:instrText xml:space="preserve"> \* MERGEFORMAT</w:instrText>
                      </w:r>
                      <w:r>
                        <w:fldChar w:fldCharType="separate"/>
                      </w:r>
                      <w:r w:rsidR="0087425E">
                        <w:t>[Postal Code]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A9D99" wp14:editId="156CF1C4">
                <wp:simplePos x="0" y="0"/>
                <wp:positionH relativeFrom="page">
                  <wp:posOffset>2371725</wp:posOffset>
                </wp:positionH>
                <wp:positionV relativeFrom="page">
                  <wp:posOffset>3590925</wp:posOffset>
                </wp:positionV>
                <wp:extent cx="1371600" cy="257175"/>
                <wp:effectExtent l="0" t="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C52" w:rsidRPr="00A0690D" w:rsidRDefault="00610C5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610C52" w:rsidRPr="00F11B18" w:rsidRDefault="00610C5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66" type="#_x0000_t202" style="position:absolute;margin-left:186.75pt;margin-top:282.75pt;width:108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" filled="f" stroked="f">
                <v:textbox inset="0,0,0,0">
                  <w:txbxContent>
                    <w:p w:rsidR="00610C52" w:rsidRPr="00A0690D" w:rsidRDefault="00610C5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610C52" w:rsidRPr="00F11B18" w:rsidRDefault="00610C5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3B75C" wp14:editId="4B1DFF04">
                <wp:simplePos x="0" y="0"/>
                <wp:positionH relativeFrom="page">
                  <wp:posOffset>5572125</wp:posOffset>
                </wp:positionH>
                <wp:positionV relativeFrom="page">
                  <wp:posOffset>1762125</wp:posOffset>
                </wp:positionV>
                <wp:extent cx="1371600" cy="257175"/>
                <wp:effectExtent l="0" t="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C52" w:rsidRPr="00A0690D" w:rsidRDefault="00610C5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610C52" w:rsidRPr="00F11B18" w:rsidRDefault="00610C5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67" type="#_x0000_t202" style="position:absolute;margin-left:438.75pt;margin-top:138.75pt;width:108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" filled="f" stroked="f">
                <v:textbox inset="0,0,0,0">
                  <w:txbxContent>
                    <w:p w:rsidR="00610C52" w:rsidRPr="00A0690D" w:rsidRDefault="00610C5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610C52" w:rsidRPr="00F11B18" w:rsidRDefault="00610C5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CD17F0" wp14:editId="4F1C4A12">
                <wp:simplePos x="0" y="0"/>
                <wp:positionH relativeFrom="page">
                  <wp:posOffset>5572125</wp:posOffset>
                </wp:positionH>
                <wp:positionV relativeFrom="page">
                  <wp:posOffset>7247255</wp:posOffset>
                </wp:positionV>
                <wp:extent cx="1371600" cy="257175"/>
                <wp:effectExtent l="0" t="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7C60B2" w:rsidRPr="00F11B18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8" type="#_x0000_t202" style="position:absolute;margin-left:438.75pt;margin-top:570.65pt;width:108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" filled="f" stroked="f">
                <v:textbox inset="0,0,0,0">
                  <w:txbxContent>
                    <w:p w:rsidR="007C60B2" w:rsidRPr="00A0690D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7C60B2" w:rsidRPr="00F11B18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2865C" wp14:editId="77F92786">
                <wp:simplePos x="0" y="0"/>
                <wp:positionH relativeFrom="page">
                  <wp:posOffset>5572125</wp:posOffset>
                </wp:positionH>
                <wp:positionV relativeFrom="page">
                  <wp:posOffset>5415915</wp:posOffset>
                </wp:positionV>
                <wp:extent cx="1371600" cy="257175"/>
                <wp:effectExtent l="0" t="5715" r="3175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7C60B2" w:rsidRPr="00F11B18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9" type="#_x0000_t202" style="position:absolute;margin-left:438.75pt;margin-top:426.45pt;width:108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" filled="f" stroked="f">
                <v:textbox inset="0,0,0,0">
                  <w:txbxContent>
                    <w:p w:rsidR="007C60B2" w:rsidRPr="00A0690D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7C60B2" w:rsidRPr="00F11B18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E310C" wp14:editId="1A5C6C75">
                <wp:simplePos x="0" y="0"/>
                <wp:positionH relativeFrom="page">
                  <wp:posOffset>5572125</wp:posOffset>
                </wp:positionH>
                <wp:positionV relativeFrom="page">
                  <wp:posOffset>9078595</wp:posOffset>
                </wp:positionV>
                <wp:extent cx="1371600" cy="257175"/>
                <wp:effectExtent l="0" t="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7C60B2" w:rsidRPr="00F11B18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70" type="#_x0000_t202" style="position:absolute;margin-left:438.75pt;margin-top:714.85pt;width:108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" filled="f" stroked="f">
                <v:textbox inset="0,0,0,0">
                  <w:txbxContent>
                    <w:p w:rsidR="007C60B2" w:rsidRPr="00A0690D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7C60B2" w:rsidRPr="00F11B18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B988D6" wp14:editId="76C36CC1">
                <wp:simplePos x="0" y="0"/>
                <wp:positionH relativeFrom="page">
                  <wp:posOffset>2371725</wp:posOffset>
                </wp:positionH>
                <wp:positionV relativeFrom="page">
                  <wp:posOffset>9078595</wp:posOffset>
                </wp:positionV>
                <wp:extent cx="1371600" cy="257175"/>
                <wp:effectExtent l="0" t="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7C60B2" w:rsidRPr="00F11B18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71" type="#_x0000_t202" style="position:absolute;margin-left:186.75pt;margin-top:714.85pt;width:108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" filled="f" stroked="f">
                <v:textbox inset="0,0,0,0">
                  <w:txbxContent>
                    <w:p w:rsidR="007C60B2" w:rsidRPr="00A0690D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7C60B2" w:rsidRPr="00F11B18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02159" wp14:editId="4B7C2946">
                <wp:simplePos x="0" y="0"/>
                <wp:positionH relativeFrom="page">
                  <wp:posOffset>2371725</wp:posOffset>
                </wp:positionH>
                <wp:positionV relativeFrom="page">
                  <wp:posOffset>7247255</wp:posOffset>
                </wp:positionV>
                <wp:extent cx="1371600" cy="257175"/>
                <wp:effectExtent l="0" t="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7C60B2" w:rsidRPr="00F11B18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2" type="#_x0000_t202" style="position:absolute;margin-left:186.75pt;margin-top:570.65pt;width:108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" filled="f" stroked="f">
                <v:textbox inset="0,0,0,0">
                  <w:txbxContent>
                    <w:p w:rsidR="007C60B2" w:rsidRPr="00A0690D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7C60B2" w:rsidRPr="00F11B18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84961" wp14:editId="7133FE1B">
                <wp:simplePos x="0" y="0"/>
                <wp:positionH relativeFrom="page">
                  <wp:posOffset>2371725</wp:posOffset>
                </wp:positionH>
                <wp:positionV relativeFrom="page">
                  <wp:posOffset>5415915</wp:posOffset>
                </wp:positionV>
                <wp:extent cx="1371600" cy="257175"/>
                <wp:effectExtent l="0" t="5715" r="3175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60B2" w:rsidRPr="00A0690D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7C60B2" w:rsidRPr="00F11B18" w:rsidRDefault="007C60B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3" type="#_x0000_t202" style="position:absolute;margin-left:186.75pt;margin-top:426.45pt;width:108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" filled="f" stroked="f">
                <v:textbox inset="0,0,0,0">
                  <w:txbxContent>
                    <w:p w:rsidR="007C60B2" w:rsidRPr="00A0690D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7C60B2" w:rsidRPr="00F11B18" w:rsidRDefault="007C60B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832FD" wp14:editId="39B90461">
                <wp:simplePos x="0" y="0"/>
                <wp:positionH relativeFrom="page">
                  <wp:posOffset>5572125</wp:posOffset>
                </wp:positionH>
                <wp:positionV relativeFrom="page">
                  <wp:posOffset>3590925</wp:posOffset>
                </wp:positionV>
                <wp:extent cx="1371600" cy="257175"/>
                <wp:effectExtent l="0" t="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0C52" w:rsidRPr="00A0690D" w:rsidRDefault="00610C5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610C52" w:rsidRPr="00F11B18" w:rsidRDefault="00610C52" w:rsidP="00610C52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4" type="#_x0000_t202" style="position:absolute;margin-left:438.75pt;margin-top:282.75pt;width:108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" filled="f" stroked="f">
                <v:textbox inset="0,0,0,0">
                  <w:txbxContent>
                    <w:p w:rsidR="00610C52" w:rsidRPr="00A0690D" w:rsidRDefault="00610C5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610C52" w:rsidRPr="00F11B18" w:rsidRDefault="00610C52" w:rsidP="00610C52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09E9C972" wp14:editId="68E1C379">
                <wp:simplePos x="0" y="0"/>
                <wp:positionH relativeFrom="page">
                  <wp:posOffset>2371725</wp:posOffset>
                </wp:positionH>
                <wp:positionV relativeFrom="page">
                  <wp:posOffset>1762125</wp:posOffset>
                </wp:positionV>
                <wp:extent cx="1371600" cy="257175"/>
                <wp:effectExtent l="0" t="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5406" w:rsidRPr="00A0690D" w:rsidRDefault="00AB3ACC" w:rsidP="00285406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T</w:t>
                            </w:r>
                            <w:r w:rsidR="00285406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Phone]"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Phone]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Phone]</w:t>
                            </w:r>
                            <w:r w:rsidR="00DE3B94" w:rsidRPr="00FC751D">
                              <w:fldChar w:fldCharType="end"/>
                            </w:r>
                          </w:p>
                          <w:p w:rsidR="00285406" w:rsidRPr="00F11B18" w:rsidRDefault="00AB3ACC" w:rsidP="00285406">
                            <w:pPr>
                              <w:pStyle w:val="ContactDetails"/>
                            </w:pPr>
                            <w:r w:rsidRPr="00EE59FB">
                              <w:rPr>
                                <w:b/>
                                <w:color w:val="C6C8CA" w:themeColor="background2"/>
                              </w:rPr>
                              <w:t>F</w:t>
                            </w:r>
                            <w:r w:rsidR="00285406" w:rsidRPr="003527E0">
                              <w:t xml:space="preserve">: </w: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="" "[Your Fax]" </w:instrText>
                            </w:r>
                            <w:r w:rsidR="00DE3B94" w:rsidRPr="00FC751D">
                              <w:fldChar w:fldCharType="begin"/>
                            </w:r>
                            <w:r w:rsidRPr="00FC751D">
                              <w:instrText xml:space="preserve"> USERPROPERTY WorkFax </w:instrText>
                            </w:r>
                            <w:r w:rsidR="00DE3B94" w:rsidRPr="00FC751D">
                              <w:fldChar w:fldCharType="separate"/>
                            </w:r>
                            <w:r w:rsidRPr="00FC751D">
                              <w:instrText>Error! Bookmark not defined.</w:instrText>
                            </w:r>
                            <w:r w:rsidR="00DE3B94" w:rsidRPr="00FC751D">
                              <w:fldChar w:fldCharType="end"/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rPr>
                                <w:noProof/>
                              </w:rPr>
                              <w:instrText>[Your Fax]</w:instrText>
                            </w:r>
                            <w:r w:rsidR="00DE3B94"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="00DE3B94" w:rsidRPr="00FC751D">
                              <w:fldChar w:fldCharType="separate"/>
                            </w:r>
                            <w:r w:rsidR="0087425E" w:rsidRPr="00FC751D">
                              <w:t>[Your Fax]</w:t>
                            </w:r>
                            <w:r w:rsidR="00DE3B94"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75" type="#_x0000_t202" style="position:absolute;margin-left:186.75pt;margin-top:138.75pt;width:108pt;height:20.25pt;z-index:2516439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" filled="f" stroked="f">
                <v:textbox inset="0,0,0,0">
                  <w:txbxContent>
                    <w:p w:rsidR="00285406" w:rsidRPr="00A0690D" w:rsidRDefault="00AB3ACC" w:rsidP="00285406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T</w:t>
                      </w:r>
                      <w:r w:rsidR="00285406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Phone]"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Phone]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Phone]</w:t>
                      </w:r>
                      <w:r w:rsidR="00DE3B94" w:rsidRPr="00FC751D">
                        <w:fldChar w:fldCharType="end"/>
                      </w:r>
                    </w:p>
                    <w:p w:rsidR="00285406" w:rsidRPr="00F11B18" w:rsidRDefault="00AB3ACC" w:rsidP="00285406">
                      <w:pPr>
                        <w:pStyle w:val="ContactDetails"/>
                      </w:pPr>
                      <w:r w:rsidRPr="00EE59FB">
                        <w:rPr>
                          <w:b/>
                          <w:color w:val="C6C8CA" w:themeColor="background2"/>
                        </w:rPr>
                        <w:t>F</w:t>
                      </w:r>
                      <w:r w:rsidR="00285406" w:rsidRPr="003527E0">
                        <w:t xml:space="preserve">: </w: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="" "[Your Fax]" </w:instrText>
                      </w:r>
                      <w:r w:rsidR="00DE3B94" w:rsidRPr="00FC751D">
                        <w:fldChar w:fldCharType="begin"/>
                      </w:r>
                      <w:r w:rsidRPr="00FC751D">
                        <w:instrText xml:space="preserve"> USERPROPERTY WorkFax </w:instrText>
                      </w:r>
                      <w:r w:rsidR="00DE3B94" w:rsidRPr="00FC751D">
                        <w:fldChar w:fldCharType="separate"/>
                      </w:r>
                      <w:r w:rsidRPr="00FC751D">
                        <w:instrText>Error! Bookmark not defined.</w:instrText>
                      </w:r>
                      <w:r w:rsidR="00DE3B94" w:rsidRPr="00FC751D">
                        <w:fldChar w:fldCharType="end"/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rPr>
                          <w:noProof/>
                        </w:rPr>
                        <w:instrText>[Your Fax]</w:instrText>
                      </w:r>
                      <w:r w:rsidR="00DE3B94"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="00DE3B94" w:rsidRPr="00FC751D">
                        <w:fldChar w:fldCharType="separate"/>
                      </w:r>
                      <w:r w:rsidR="0087425E" w:rsidRPr="00FC751D">
                        <w:t>[Your Fax]</w:t>
                      </w:r>
                      <w:r w:rsidR="00DE3B94"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285406" w:rsidSect="00285406">
      <w:headerReference w:type="default" r:id="rId9"/>
      <w:footerReference w:type="default" r:id="rId10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25E" w:rsidRDefault="0087425E">
      <w:pPr>
        <w:spacing w:after="0"/>
      </w:pPr>
      <w:r>
        <w:separator/>
      </w:r>
    </w:p>
  </w:endnote>
  <w:endnote w:type="continuationSeparator" w:id="0">
    <w:p w:rsidR="0087425E" w:rsidRDefault="00874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メイリオ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C52" w:rsidRDefault="00DA19E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0A18270" wp14:editId="34FB8DCD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3" name="Group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4" name="Rectangle 41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5" name="Rectangle 42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" name="Rectangle 43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" o:spid="_x0000_s1026" style="position:absolute;margin-left:306pt;margin-top:612pt;width:252pt;height:2in;z-index:25167052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">
              <v:rect id="Rectangle 41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1KGnwwAA&#10;ANsAAAAPAAAAZHJzL2Rvd25yZXYueG1sRE9NTwIxEL2b+B+aMfEmXQlRXChkY5B4Al0McJxsh+3q&#10;drppCyz/npqYeJuX9znTeW9bcSIfGscKHgcZCOLK6YZrBV+bt4cxiBCRNbaOScGFAsxntzdTzLU7&#10;8yedyliLFMIhRwUmxi6XMlSGLIaB64gTd3DeYkzQ11J7PKdw28phlj1Jiw2nBoMdvRqqfsqjVbBo&#10;d4Xx2+/R6lmW+xf3US/Xu0Kp+7u+mICI1Md/8Z/7Xaf5I/j9JR0gZ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1KGnwwAAANsAAAAPAAAAAAAAAAAAAAAAAJcCAABkcnMvZG93&#10;bnJldi54bWxQSwUGAAAAAAQABAD1AAAAhwMAAAAA&#10;" fillcolor="#be3a26 [3204]" stroked="f" strokecolor="#4a7ebb" strokeweight="1.5pt">
                <v:shadow opacity="22938f" mv:blur="38100f" offset="0,2pt"/>
                <v:textbox inset=",7.2pt,,7.2pt"/>
              </v:rect>
              <v:rect id="Rectangle 42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mAQ8wwAA&#10;ANsAAAAPAAAAZHJzL2Rvd25yZXYueG1sRE9LTwIxEL6b8B+aIfEmXQyKLhSyMWg8+ViIcJxsh+3C&#10;drppK6z/3pqYcJsv33Pmy9624kQ+NI4VjEcZCOLK6YZrBZv1880DiBCRNbaOScEPBVguBldzzLU7&#10;8yedyliLFMIhRwUmxi6XMlSGLIaR64gTt3feYkzQ11J7PKdw28rbLLuXFhtODQY7ejJUHctvq2DV&#10;bgvjvw6Tt6ksd4/uo3553xZKXQ/7YgYiUh8v4n/3q07z7+Dvl3SAX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mAQ8wwAAANsAAAAPAAAAAAAAAAAAAAAAAJcCAABkcnMvZG93&#10;bnJldi54bWxQSwUGAAAAAAQABAD1AAAAhwMAAAAA&#10;" fillcolor="#be3a26 [3204]" stroked="f" strokecolor="#4a7ebb" strokeweight="1.5pt">
                <v:shadow opacity="22938f" mv:blur="38100f" offset="0,2pt"/>
                <v:textbox inset=",7.2pt,,7.2pt"/>
              </v:rect>
              <v:rect id="Rectangle 43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/LWwvwAA&#10;ANsAAAAPAAAAZHJzL2Rvd25yZXYueG1sRE9Li8IwEL4v+B/CCN7W1FeR2lREFDwJuovnoRnbYjMp&#10;TfrYf78RFvY2H99z0v1oatFT6yrLChbzCARxbnXFhYLvr/PnFoTzyBpry6Tghxzss8lHiom2A9+o&#10;v/tChBB2CSoovW8SKV1ekkE3tw1x4J62NegDbAupWxxCuKnlMopiabDi0FBiQ8eS8te9MwrWeNLX&#10;DvWDr8flpRs2/Srqn0rNpuNhB8LT6P/Ff+6LDvNjeP8SDpDZ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/8tbC/AAAA2wAAAA8AAAAAAAAAAAAAAAAAlwIAAGRycy9kb3ducmV2&#10;LnhtbFBLBQYAAAAABAAEAPUAAACD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F15E956" wp14:editId="34D60D35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9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1" name="Rectangle 38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Rectangle 39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6" o:spid="_x0000_s1026" style="position:absolute;margin-left:54pt;margin-top:612pt;width:252pt;height:2in;z-index:25166950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">
              <v:rect id="Rectangle 37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76ek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ev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vp6TFAAAA2w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38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owI/wwAA&#10;ANsAAAAPAAAAZHJzL2Rvd25yZXYueG1sRE9NTwIxEL2T+B+aMfEmXYhRXChkQ5R4Ql0McJxsh+3q&#10;drppCyz/3pqYcJuX9zmzRW9bcSIfGscKRsMMBHHldMO1gq/N6/0ERIjIGlvHpOBCARbzm8EMc+3O&#10;/EmnMtYihXDIUYGJsculDJUhi2HoOuLEHZy3GBP0tdQezynctnKcZY/SYsOpwWBHS0PVT3m0Cl7a&#10;XWH89vth/STL/bP7qFfvu0Kpu9u+mIKI1Mer+N/9ptP8Efz9kg6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owI/wwAAANsAAAAPAAAAAAAAAAAAAAAAAJcCAABkcnMvZG93&#10;bnJldi54bWxQSwUGAAAAAAQABAD1AAAAhwMAAAAA&#10;" fillcolor="#be3a26 [3204]" stroked="f" strokecolor="#4a7ebb" strokeweight="1.5pt">
                <v:shadow opacity="22938f" mv:blur="38100f" offset="0,2pt"/>
                <v:textbox inset=",7.2pt,,7.2pt"/>
              </v:rect>
              <v:rect id="Rectangle 39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7OzvwAA&#10;ANsAAAAPAAAAZHJzL2Rvd25yZXYueG1sRE9Li8IwEL4L/ocwC9403eqKdJuKyC54ElbF89CMbdlm&#10;Upr04b83guBtPr7npNvR1KKn1lWWFXwuIhDEudUVFwou59/5BoTzyBpry6TgTg622XSSYqLtwH/U&#10;n3whQgi7BBWU3jeJlC4vyaBb2IY4cDfbGvQBtoXULQ4h3NQyjqK1NFhxaCixoX1J+f+pMwpW+KOP&#10;HeorH/fxoRu++mXU35SafYy7bxCeRv8Wv9wHHebH8PwlHCCz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Hs7O/AAAA2wAAAA8AAAAAAAAAAAAAAAAAlwIAAGRycy9kb3ducmV2&#10;LnhtbFBLBQYAAAAABAAEAPUAAACD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6A58299" wp14:editId="4504B2CE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5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6" name="Rectangle 3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7" name="Rectangle 3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8" name="Rectangle 3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2" o:spid="_x0000_s1026" style="position:absolute;margin-left:306pt;margin-top:468pt;width:252pt;height:2in;z-index:25166848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">
              <v:rect id="Rectangle 3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V98xxAAA&#10;ANoAAAAPAAAAZHJzL2Rvd25yZXYueG1sRI9BawIxFITvBf9DeIXearZFrG6NskgtPdl2FfX42Lxu&#10;VjcvS5Lq+u+bQqHHYWa+YWaL3rbiTD40jhU8DDMQxJXTDdcKtpvV/QREiMgaW8ek4EoBFvPBzQxz&#10;7S78Secy1iJBOOSowMTY5VKGypDFMHQdcfK+nLcYk/S11B4vCW5b+ZhlY2mx4bRgsKOloepUflsF&#10;L+2+MH53HK2fZHmYuo/69X1fKHV32xfPICL18T/8137TCsbweyXdAD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1ffMcQAAADaAAAADwAAAAAAAAAAAAAAAACXAgAAZHJzL2Rv&#10;d25yZXYueG1sUEsFBgAAAAAEAAQA9QAAAIgDAAAAAA==&#10;" fillcolor="#be3a26 [3204]" stroked="f" strokecolor="#4a7ebb" strokeweight="1.5pt">
                <v:shadow opacity="22938f" mv:blur="38100f" offset="0,2pt"/>
                <v:textbox inset=",7.2pt,,7.2pt"/>
              </v:rect>
              <v:rect id="Rectangle 3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G3qqxQAA&#10;ANoAAAAPAAAAZHJzL2Rvd25yZXYueG1sRI9PSwMxFMTvhX6H8ARvNquU/lmblkWseKq6LW2Pj81z&#10;s3XzsiSxXb+9EYQeh5n5DbNY9bYVZ/KhcazgfpSBIK6cbrhWsNuu72YgQkTW2DomBT8UYLUcDhaY&#10;a3fhDzqXsRYJwiFHBSbGLpcyVIYshpHriJP36bzFmKSvpfZ4SXDbyocsm0iLDacFgx09Gaq+ym+r&#10;4Lk9FMbvT+PNVJbHuXuvX94OhVK3N33xCCJSH6/h//arVjCFvyvpBs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beqrFAAAA2g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3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3xQjugAA&#10;ANoAAAAPAAAAZHJzL2Rvd25yZXYueG1sRE/JCsIwEL0L/kMYwZumrkg1ioiCJ8EFz0MztsVmUpp0&#10;8e/NQfD4ePtm15lCNFS53LKCyTgCQZxYnXOq4HE/jVYgnEfWWFgmBR9ysNv2exuMtW35Ss3NpyKE&#10;sItRQeZ9GUvpkowMurEtiQP3spVBH2CVSl1hG8JNIadRtJQGcw4NGZZ0yCh532qjYI5HfalRP/ly&#10;mJ7rdtHMoual1HDQ7dcgPHX+L/65z1pB2BquhBsgt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D+3xQjugAAANoAAAAPAAAAAAAAAAAAAAAAAJcCAABkcnMvZG93bnJldi54bWxQ&#10;SwUGAAAAAAQABAD1AAAAfgMAAAAA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690192C" wp14:editId="6EC48270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" name="Rectangle 29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" name="Rectangle 30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" name="Rectangle 31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26" style="position:absolute;margin-left:54pt;margin-top:468pt;width:252pt;height:2in;z-index:25166745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">
              <v:rect id="Rectangle 29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NkyxAAA&#10;ANoAAAAPAAAAZHJzL2Rvd25yZXYueG1sRI9BawIxFITvQv9DeIXearZSWrsaZZFWerLtWtTjY/Pc&#10;bN28LEnU9d83hYLHYWa+Yabz3rbiRD40jhU8DDMQxJXTDdcKvtdv92MQISJrbB2TggsFmM9uBlPM&#10;tTvzF53KWIsE4ZCjAhNjl0sZKkMWw9B1xMnbO28xJulrqT2eE9y2cpRlT9Jiw2nBYEcLQ9WhPFoF&#10;r+22MH7z87h6luXuxX3Wy49todTdbV9MQETq4zX8337XCkbwdyXd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GzZMsQAAADaAAAADwAAAAAAAAAAAAAAAACXAgAAZHJzL2Rv&#10;d25yZXYueG1sUEsFBgAAAAAEAAQA9QAAAIgDAAAAAA==&#10;" fillcolor="#be3a26 [3204]" stroked="f" strokecolor="#4a7ebb" strokeweight="1.5pt">
                <v:shadow opacity="22938f" mv:blur="38100f" offset="0,2pt"/>
                <v:textbox inset=",7.2pt,,7.2pt"/>
              </v:rect>
              <v:rect id="Rectangle 30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HypxQAA&#10;ANoAAAAPAAAAZHJzL2Rvd25yZXYueG1sRI9PawIxFMTvBb9DeEJvNWsttV2NshRbeuqfVarHx+a5&#10;Wd28LEmq22/fFAoeh5n5DTNf9rYVJ/KhcaxgPMpAEFdON1wr2Kyfbx5AhIissXVMCn4owHIxuJpj&#10;rt2ZP+lUxlokCIccFZgYu1zKUBmyGEauI07e3nmLMUlfS+3xnOC2lbdZdi8tNpwWDHb0ZKg6lt9W&#10;wardFsZ/He7eprLcPbqP+uV9Wyh1PeyLGYhIfbyE/9uvWsEE/q6kG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8gfKnFAAAA2g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31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h4mwQAA&#10;ANoAAAAPAAAAZHJzL2Rvd25yZXYueG1sRI/NasMwEITvhbyD2EJvtVQ3DcWJEoJpwSdDk9DzYm1s&#10;E2tlLPmnb18FCj0OM98MszssthMTDb51rOElUSCIK2darjVczp/P7yB8QDbYOSYNP+ThsF897DAz&#10;buYvmk6hFrGEfYYamhD6TEpfNWTRJ64njt7VDRZDlEMtzYBzLLedTJXaSIstx4UGe8obqm6n0WpY&#10;44cpRzTfXOZpMc5v06uarlo/PS7HLYhAS/gP/9GFiRzcr8QbIP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5IeJsEAAADaAAAADwAAAAAAAAAAAAAAAACXAgAAZHJzL2Rvd25y&#10;ZXYueG1sUEsFBgAAAAAEAAQA9QAAAIU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25E" w:rsidRDefault="0087425E">
      <w:pPr>
        <w:spacing w:after="0"/>
      </w:pPr>
      <w:r>
        <w:separator/>
      </w:r>
    </w:p>
  </w:footnote>
  <w:footnote w:type="continuationSeparator" w:id="0">
    <w:p w:rsidR="0087425E" w:rsidRDefault="008742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406" w:rsidRDefault="00DA19E9">
    <w:pPr>
      <w:pStyle w:val="Header"/>
    </w:pPr>
    <w:bookmarkStart w:id="1" w:name="_MacBuGuideStaticData_720H"/>
    <w:bookmarkStart w:id="2" w:name="_MacBuGuideStaticData_11160V"/>
    <w:bookmarkStart w:id="3" w:name="_MacBuGuideStaticData_1080V"/>
    <w:bookmarkStart w:id="4" w:name="_MacBuGuideStaticData_6120V"/>
    <w:bookmarkStart w:id="5" w:name="_MacBuGuideStaticData_12240H"/>
    <w:bookmarkStart w:id="6" w:name="_MacBuGuideStaticData_6470H"/>
    <w:bookmarkStart w:id="7" w:name="_MacBuGuideStaticData_9350H"/>
    <w:bookmarkStart w:id="8" w:name="_MacBuGuideStaticData_15120H"/>
    <w:bookmarkStart w:id="9" w:name="_MacBuGuideStaticData_3600H"/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182A731" wp14:editId="35F26C29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37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8" name="Rectangle 25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9" name="Rectangle 26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0" name="Rectangle 27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1026" style="position:absolute;margin-left:306pt;margin-top:324pt;width:252pt;height:2in;z-index:25166643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">
              <v:rect id="Rectangle 25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PfCwgAA&#10;ANsAAAAPAAAAZHJzL2Rvd25yZXYueG1sRE/LTgIxFN2b8A/NJWEnHR9RGChkYsS4EhkIsLyZXqej&#10;09tJW2H4e7owcXly3vNlb1txIh8axwruxhkI4srphmsFu+3qdgIiRGSNrWNScKEAy8XgZo65dmfe&#10;0KmMtUghHHJUYGLscilDZchiGLuOOHFfzluMCfpaao/nFG5beZ9lT9Jiw6nBYEcvhqqf8tcqeG0P&#10;hfH778ePZ1kep+6zflsfCqVGw76YgYjUx3/xn/tdK3hIY9OX9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s98LCAAAA2wAAAA8AAAAAAAAAAAAAAAAAlwIAAGRycy9kb3du&#10;cmV2LnhtbFBLBQYAAAAABAAEAPUAAACG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26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FJZxQAA&#10;ANsAAAAPAAAAZHJzL2Rvd25yZXYueG1sRI9BTwIxFITvJvyH5pFwk65oRFYK2RAhnARXIx5fts/t&#10;6vZ10xZY/r01MfE4mZlvMvNlb1txIh8axwpuxhkI4srphmsFb6/r6wcQISJrbB2TggsFWC4GV3PM&#10;tTvzC53KWIsE4ZCjAhNjl0sZKkMWw9h1xMn7dN5iTNLXUns8J7ht5STL7qXFhtOCwY5Whqrv8mgV&#10;PLWHwvj3r7vnqSw/Zm5fb3aHQqnRsC8eQUTq43/4r73VCm5n8Psl/Q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gUlnFAAAA2w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27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6qdCvQAA&#10;ANsAAAAPAAAAZHJzL2Rvd25yZXYueG1sRE9Li8IwEL4L/ocwgjdNV11ZukYRUfAkrIrnoRnbss2k&#10;NOnDf79zWPD48b03u8FVqqMmlJ4NfMwTUMSZtyXnBu630+wLVIjIFivPZOBFAXbb8WiDqfU9/1B3&#10;jbmSEA4pGihirFOtQ1aQwzD3NbFwT984jAKbXNsGewl3lV4kyVo7LFkaCqzpUFD2e22dgRUe7aVF&#10;++DLYXFu+89umXRPY6aTYf8NKtIQ3+J/99mKT9bLF/kBevs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M6qdCvQAAANsAAAAPAAAAAAAAAAAAAAAAAJcCAABkcnMvZG93bnJldi54&#10;bWxQSwUGAAAAAAQABAD1AAAAgQMAAAAA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54E5DC" wp14:editId="3465A9F0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33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4" name="Rectangle 21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5" name="Rectangle 22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6" name="Rectangle 23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54pt;margin-top:324pt;width:252pt;height:2in;z-index:25166540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">
              <v:rect id="Rectangle 21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f3HxQAA&#10;ANsAAAAPAAAAZHJzL2Rvd25yZXYueG1sRI9BTwIxFITvJvyH5pF4ky5IUFcK2RA0nkRXAxxfts/t&#10;wvZ101ZY/701IfE4mZlvMvNlb1txIh8axwrGowwEceV0w7WCz4+nm3sQISJrbB2Tgh8KsFwMruaY&#10;a3fmdzqVsRYJwiFHBSbGLpcyVIYshpHriJP35bzFmKSvpfZ4TnDbykmWzaTFhtOCwY5Whqpj+W0V&#10;rNtdYfz2MH29k+X+wb3Vz5tdodT1sC8eQUTq43/40n7RCm6n8Pcl/QC5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h/cfFAAAA2w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22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VhcxQAA&#10;ANsAAAAPAAAAZHJzL2Rvd25yZXYueG1sRI/NbsIwEITvlXgHa5F6K07/S8CgqGoRJwppBRxX8TZO&#10;G68j20D69rhSpR5HM/ONZjrvbSuO5EPjWMH1KANBXDndcK3g4/316glEiMgaW8ek4IcCzGeDiynm&#10;2p14Q8cy1iJBOOSowMTY5VKGypDFMHIdcfI+nbcYk/S11B5PCW5beZNlD9Jiw2nBYEfPhqrv8mAV&#10;vLS7wvjt193qUZb7sVvXi7ddodTlsC8mICL18T/8115qBbf38Psl/QA5O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otWFzFAAAA2w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23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enQwgAA&#10;ANsAAAAPAAAAZHJzL2Rvd25yZXYueG1sRI9Pa8JAFMTvBb/D8oTe6sZog0TXIGIhp0C19PzIPpNg&#10;9m3Ibv7023eFQo/DzPyGOWSzacVIvWssK1ivIhDEpdUNVwq+bh9vOxDOI2tsLZOCH3KQHRcvB0y1&#10;nfiTxquvRICwS1FB7X2XSunKmgy6le2Ig3e3vUEfZF9J3eMU4KaVcRQl0mDDYaHGjs41lY/rYBRs&#10;8aKLAfU3F+c4H6b3cRONd6Vel/NpD8LT7P/Df+1cK9gk8PwSfoA8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J6dD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02E159" wp14:editId="14CEB742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0" cy="1828800"/>
              <wp:effectExtent l="0" t="6350" r="0" b="635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9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306pt;margin-top:179.5pt;width:252pt;height:2in;z-index:25166438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">
              <v:rect id="Rectangle 17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vvEwgAA&#10;ANsAAAAPAAAAZHJzL2Rvd25yZXYueG1sRE/LTgIxFN2b8A/NJWEnHR9RGChkYsS4EhkIsLyZXqej&#10;09tJW2H4e7owcXly3vNlb1txIh8axwruxhkI4srphmsFu+3qdgIiRGSNrWNScKEAy8XgZo65dmfe&#10;0KmMtUghHHJUYGLscilDZchiGLuOOHFfzluMCfpaao/nFG5beZ9lT9Jiw6nBYEcvhqqf8tcqeG0P&#10;hfH778ePZ1kep+6zflsfCqVGw76YgYjUx3/xn/tdK3hI69OX9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a+8TCAAAA2wAAAA8AAAAAAAAAAAAAAAAAlwIAAGRycy9kb3du&#10;cmV2LnhtbFBLBQYAAAAABAAEAPUAAACG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18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l5fxgAA&#10;ANsAAAAPAAAAZHJzL2Rvd25yZXYueG1sRI9PawIxFMTvgt8hPMGbZq2lf7ZGWYoWT7XdFvX42Lxu&#10;tt28LEmq67dvCoUeh5n5DbNY9bYVJ/KhcaxgNs1AEFdON1wreH/bTO5AhIissXVMCi4UYLUcDhaY&#10;a3fmVzqVsRYJwiFHBSbGLpcyVIYshqnriJP34bzFmKSvpfZ4TnDbyqssu5EWG04LBjt6NFR9ld9W&#10;wbo9FMbvP6+fb2V5vHcv9dPuUCg1HvXFA4hIffwP/7W3WsF8Br9f0g+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Fl5fxgAAANsAAAAPAAAAAAAAAAAAAAAAAJcCAABkcnMv&#10;ZG93bnJldi54bWxQSwUGAAAAAAQABAD1AAAAigMAAAAA&#10;" fillcolor="#be3a26 [3204]" stroked="f" strokecolor="#4a7ebb" strokeweight="1.5pt">
                <v:shadow opacity="22938f" mv:blur="38100f" offset="0,2pt"/>
                <v:textbox inset=",7.2pt,,7.2pt"/>
              </v:rect>
              <v:rect id="Rectangle 19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u/TwgAA&#10;ANsAAAAPAAAAZHJzL2Rvd25yZXYueG1sRI9Pa8JAFMTvQr/D8gq96caoRaJrkGDBU8C09PzIPpNg&#10;9m3Ibv7023eFQo/DzPyGOaazacVIvWssK1ivIhDEpdUNVwq+Pj+WexDOI2tsLZOCH3KQnl4WR0y0&#10;nfhGY+ErESDsElRQe98lUrqyJoNuZTvi4N1tb9AH2VdS9zgFuGllHEXv0mDDYaHGjrKaykcxGAVb&#10;vOh8QP3NeRZfh2k3bqLxrtTb63w+gPA0+//wX/uqFWxieH4JP0Ce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y79P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8BBE32" wp14:editId="0644A59D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0" cy="1828800"/>
              <wp:effectExtent l="0" t="6350" r="0" b="635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54pt;margin-top:179.5pt;width:252pt;height:2in;z-index:25166336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">
              <v:rect id="Rectangle 1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lD2xQAA&#10;ANsAAAAPAAAAZHJzL2Rvd25yZXYueG1sRI9BawIxFITvBf9DeIK3mq0UbbdGWUornqzdltrjY/O6&#10;Wd28LEnU9d83QqHHYWa+YebL3rbiRD40jhXcjTMQxJXTDdcKPj9ebx9AhIissXVMCi4UYLkY3Mwx&#10;1+7M73QqYy0ShEOOCkyMXS5lqAxZDGPXESfvx3mLMUlfS+3xnOC2lZMsm0qLDacFgx09G6oO5dEq&#10;eGl3hfFf+/vNTJbfj25br952hVKjYV88gYjUx//wX3utFUymcP2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8mUPbFAAAA2w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1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vVtxQAA&#10;ANsAAAAPAAAAZHJzL2Rvd25yZXYueG1sRI9BawIxFITvgv8hPMFbzVaKtlujLKUVT9ZuS+3xsXnd&#10;rG5eliTq9t83hYLHYWa+YRar3rbiTD40jhXcTjIQxJXTDdcKPt5fbu5BhIissXVMCn4owGo5HCww&#10;1+7Cb3QuYy0ShEOOCkyMXS5lqAxZDBPXESfv23mLMUlfS+3xkuC2ldMsm0mLDacFgx09GaqO5ckq&#10;eG73hfGfh7vtXJZfD25Xr1/3hVLjUV88gojUx2v4v73RCqZz+PuSfo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Bq9W3FAAAA2w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1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Q07kvgAA&#10;ANsAAAAPAAAAZHJzL2Rvd25yZXYueG1sRE/LisIwFN0L/kO4wuxsah1FqmkRUXAl6AyuL821LTY3&#10;pUkf8/eTxcAsD+d9yCfTiIE6V1tWsIpiEMSF1TWXCr6/LssdCOeRNTaWScEPOciz+eyAqbYj32l4&#10;+FKEEHYpKqi8b1MpXVGRQRfZljhwL9sZ9AF2pdQdjiHcNDKJ4600WHNoqLClU0XF+9EbBZ941rce&#10;9ZNvp+Taj5thHQ8vpT4W03EPwtPk/8V/7qtWkISx4Uv4ATL7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0NO5L4AAADbAAAADwAAAAAAAAAAAAAAAACXAgAAZHJzL2Rvd25yZXYu&#10;eG1sUEsFBgAAAAAEAAQA9QAAAII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0C33BF" wp14:editId="2466EBDC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2" name="Rectangle 9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" name="Rectangle 10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" name="Rectangle 11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306pt;margin-top:36pt;width:252pt;height:2in;z-index:25166233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">
              <v:rect id="Rectangle 9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Vb1xQAA&#10;ANsAAAAPAAAAZHJzL2Rvd25yZXYueG1sRI9BSwMxFITvhf6H8ARvNusiWtemZREtnlrdivX42Dw3&#10;WzcvS5K223/fCEKPw8x8w8wWg+3EgXxoHSu4nWQgiGunW24UfG5eb6YgQkTW2DkmBScKsJiPRzMs&#10;tDvyBx2q2IgE4VCgAhNjX0gZakMWw8T1xMn7cd5iTNI3Uns8JrjtZJ5l99Jiy2nBYE/Phurfam8V&#10;vHTb0viv3d3qQVbfj+69Wa63pVLXV0P5BCLSEC/h//abVpDn8Pcl/QA5P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AdVvXFAAAA2w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10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UfNuxgAA&#10;ANsAAAAPAAAAZHJzL2Rvd25yZXYueG1sRI9PawIxFMTvQr9DeEJvmlVL/2yNshRbPGm7LerxsXnd&#10;bLt5WZJU12/fCIUeh5n5DTNf9rYVR/KhcaxgMs5AEFdON1wr+Hh/Ht2DCBFZY+uYFJwpwHJxNZhj&#10;rt2J3+hYxlokCIccFZgYu1zKUBmyGMauI07ep/MWY5K+ltrjKcFtK6dZdistNpwWDHb0ZKj6Ln+s&#10;glW7L4zffd1s7mR5eHCv9ct2Xyh1PeyLRxCR+vgf/muvtYLpDC5f0g+Qi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UfNuxgAAANsAAAAPAAAAAAAAAAAAAAAAAJcCAABkcnMv&#10;ZG93bnJldi54bWxQSwUGAAAAAAQABAD1AAAAigMAAAAA&#10;" fillcolor="#be3a26 [3204]" stroked="f" strokecolor="#4a7ebb" strokeweight="1.5pt">
                <v:shadow opacity="22938f" mv:blur="38100f" offset="0,2pt"/>
                <v:textbox inset=",7.2pt,,7.2pt"/>
              </v:rect>
              <v:rect id="Rectangle 11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kThwgAA&#10;ANsAAAAPAAAAZHJzL2Rvd25yZXYueG1sRI9Pa8JAFMTvQr/D8gq96cY0FomuQYIFT4JRen5kn0kw&#10;+zZkN3/67buFQo/DzPyG2WezacVIvWssK1ivIhDEpdUNVwrut8/lFoTzyBpby6Tgmxxkh5fFHlNt&#10;J77SWPhKBAi7FBXU3neplK6syaBb2Y44eA/bG/RB9pXUPU4BbloZR9GHNNhwWKixo7ym8lkMRkGC&#10;J30ZUH/xJY/Pw7QZ36PxodTb63zcgfA0+//wX/usFcQJ/H4JP0Ae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4OROH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29F4CF" wp14:editId="20CCE937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9" name="Rectangle 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0" name="Rectangle 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54pt;margin-top:36pt;width:252pt;height:2in;z-index:25166131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">
              <v:rect id="Rectangle 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aui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WP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Zq6LFAAAA2wAAAA8AAAAAAAAAAAAAAAAAlwIAAGRycy9k&#10;b3ducmV2LnhtbFBLBQYAAAAABAAEAPUAAACJAwAAAAA=&#10;" fillcolor="#be3a26 [3204]" stroked="f" strokecolor="#4a7ebb" strokeweight="1.5pt">
                <v:shadow opacity="22938f" mv:blur="38100f" offset="0,2pt"/>
                <v:textbox inset=",7.2pt,,7.2pt"/>
              </v:rect>
              <v:rect id="Rectangle 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Q45wwAA&#10;ANsAAAAPAAAAZHJzL2Rvd25yZXYueG1sRE9NTwIxEL2T+B+aMfEmXYlRWChkQ5R4Ql2McJxsx+3C&#10;drppCyz/3pqYcJuX9zmzRW9bcSIfGscKHoYZCOLK6YZrBV+b1/sxiBCRNbaOScGFAizmN4MZ5tqd&#10;+ZNOZaxFCuGQowITY5dLGSpDFsPQdcSJ+3HeYkzQ11J7PKdw28pRlj1Jiw2nBoMdLQ1Vh/JoFby0&#10;28L47/3j+lmWu4n7qFfv20Kpu9u+mIKI1Mer+N/9ptP8Cfz9kg6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Q45wwAAANsAAAAPAAAAAAAAAAAAAAAAAJcCAABkcnMvZG93&#10;bnJldi54bWxQSwUGAAAAAAQABAD1AAAAhwMAAAAA&#10;" fillcolor="#be3a26 [3204]" stroked="f" strokecolor="#4a7ebb" strokeweight="1.5pt">
                <v:shadow opacity="22938f" mv:blur="38100f" offset="0,2pt"/>
                <v:textbox inset=",7.2pt,,7.2pt"/>
              </v:rect>
              <v:rect id="Rectangle 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ULivgAA&#10;ANsAAAAPAAAAZHJzL2Rvd25yZXYueG1sRE/LisIwFN0L/kO4wuxsah1FqmkRUXAl6AyuL821LTY3&#10;pUkf8/eTxcAsD+d9yCfTiIE6V1tWsIpiEMSF1TWXCr6/LssdCOeRNTaWScEPOciz+eyAqbYj32l4&#10;+FKEEHYpKqi8b1MpXVGRQRfZljhwL9sZ9AF2pdQdjiHcNDKJ4600WHNoqLClU0XF+9EbBZ941rce&#10;9ZNvp+Taj5thHQ8vpT4W03EPwtPk/8V/7qtWkIT14Uv4ATL7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TVC4r4AAADbAAAADwAAAAAAAAAAAAAAAACXAgAAZHJzL2Rvd25yZXYu&#10;eG1sUEsFBgAAAAAEAAQA9QAAAII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  <w:bookmarkEnd w:id="1"/>
  <w:bookmarkEnd w:id="2"/>
  <w:bookmarkEnd w:id="3"/>
  <w:bookmarkEnd w:id="4"/>
  <w:bookmarkEnd w:id="5"/>
  <w:bookmarkEnd w:id="6"/>
  <w:bookmarkEnd w:id="7"/>
  <w:bookmarkEnd w:id="8"/>
  <w:bookmarkEnd w:id="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C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87425E"/>
    <w:rsid w:val="001A11DB"/>
    <w:rsid w:val="0022216C"/>
    <w:rsid w:val="00285406"/>
    <w:rsid w:val="002A5012"/>
    <w:rsid w:val="00323209"/>
    <w:rsid w:val="003C0CB5"/>
    <w:rsid w:val="004531F5"/>
    <w:rsid w:val="00483F53"/>
    <w:rsid w:val="00512063"/>
    <w:rsid w:val="00610C52"/>
    <w:rsid w:val="0066364B"/>
    <w:rsid w:val="006D66DF"/>
    <w:rsid w:val="007C60B2"/>
    <w:rsid w:val="0087425E"/>
    <w:rsid w:val="00940E64"/>
    <w:rsid w:val="00973838"/>
    <w:rsid w:val="00997587"/>
    <w:rsid w:val="00A87C24"/>
    <w:rsid w:val="00AB3ACC"/>
    <w:rsid w:val="00B90A14"/>
    <w:rsid w:val="00BD3D12"/>
    <w:rsid w:val="00BE27B9"/>
    <w:rsid w:val="00CE4AE8"/>
    <w:rsid w:val="00CF20AB"/>
    <w:rsid w:val="00DA19E9"/>
    <w:rsid w:val="00DC2923"/>
    <w:rsid w:val="00DE3B94"/>
    <w:rsid w:val="00DF03D6"/>
    <w:rsid w:val="00EE59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571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940E64"/>
    <w:pPr>
      <w:spacing w:after="0"/>
    </w:pPr>
    <w:rPr>
      <w:b/>
      <w:color w:val="BE3A26" w:themeColor="accent1"/>
    </w:rPr>
  </w:style>
  <w:style w:type="paragraph" w:customStyle="1" w:styleId="Name">
    <w:name w:val="Name"/>
    <w:basedOn w:val="Normal"/>
    <w:qFormat/>
    <w:rsid w:val="00973838"/>
    <w:pPr>
      <w:spacing w:after="0"/>
    </w:pPr>
    <w:rPr>
      <w:b/>
      <w:color w:val="BE3A26" w:themeColor="accent1"/>
      <w:sz w:val="28"/>
    </w:rPr>
  </w:style>
  <w:style w:type="paragraph" w:customStyle="1" w:styleId="ContactDetails">
    <w:name w:val="Contact Details"/>
    <w:basedOn w:val="Normal"/>
    <w:qFormat/>
    <w:rsid w:val="00973838"/>
    <w:pPr>
      <w:spacing w:after="0"/>
      <w:jc w:val="right"/>
    </w:pPr>
    <w:rPr>
      <w:color w:val="58595B" w:themeColor="text2"/>
      <w:sz w:val="16"/>
    </w:rPr>
  </w:style>
  <w:style w:type="paragraph" w:customStyle="1" w:styleId="AddressDetails">
    <w:name w:val="Address Details"/>
    <w:basedOn w:val="ContactDetails"/>
    <w:qFormat/>
    <w:rsid w:val="00323209"/>
    <w:pPr>
      <w:jc w:val="left"/>
    </w:pPr>
  </w:style>
  <w:style w:type="paragraph" w:customStyle="1" w:styleId="JobTitle">
    <w:name w:val="Job Title"/>
    <w:basedOn w:val="Normal"/>
    <w:qFormat/>
    <w:rsid w:val="00973838"/>
    <w:pPr>
      <w:spacing w:after="0"/>
    </w:pPr>
    <w:rPr>
      <w:color w:val="58595B" w:themeColor="text2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940E64"/>
    <w:pPr>
      <w:spacing w:after="0"/>
    </w:pPr>
    <w:rPr>
      <w:b/>
      <w:color w:val="BE3A26" w:themeColor="accent1"/>
    </w:rPr>
  </w:style>
  <w:style w:type="paragraph" w:customStyle="1" w:styleId="Name">
    <w:name w:val="Name"/>
    <w:basedOn w:val="Normal"/>
    <w:qFormat/>
    <w:rsid w:val="00973838"/>
    <w:pPr>
      <w:spacing w:after="0"/>
    </w:pPr>
    <w:rPr>
      <w:b/>
      <w:color w:val="BE3A26" w:themeColor="accent1"/>
      <w:sz w:val="28"/>
    </w:rPr>
  </w:style>
  <w:style w:type="paragraph" w:customStyle="1" w:styleId="ContactDetails">
    <w:name w:val="Contact Details"/>
    <w:basedOn w:val="Normal"/>
    <w:qFormat/>
    <w:rsid w:val="00973838"/>
    <w:pPr>
      <w:spacing w:after="0"/>
      <w:jc w:val="right"/>
    </w:pPr>
    <w:rPr>
      <w:color w:val="58595B" w:themeColor="text2"/>
      <w:sz w:val="16"/>
    </w:rPr>
  </w:style>
  <w:style w:type="paragraph" w:customStyle="1" w:styleId="AddressDetails">
    <w:name w:val="Address Details"/>
    <w:basedOn w:val="ContactDetails"/>
    <w:qFormat/>
    <w:rsid w:val="00323209"/>
    <w:pPr>
      <w:jc w:val="left"/>
    </w:pPr>
  </w:style>
  <w:style w:type="paragraph" w:customStyle="1" w:styleId="JobTitle">
    <w:name w:val="Job Title"/>
    <w:basedOn w:val="Normal"/>
    <w:qFormat/>
    <w:rsid w:val="00973838"/>
    <w:pPr>
      <w:spacing w:after="0"/>
    </w:pPr>
    <w:rPr>
      <w:color w:val="58595B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usiness%20Cards:Insignia%20Business%20Card.dotx" TargetMode="External"/></Relationships>
</file>

<file path=word/theme/theme1.xml><?xml version="1.0" encoding="utf-8"?>
<a:theme xmlns:a="http://schemas.openxmlformats.org/drawingml/2006/main" name="Insignia Business Card">
  <a:themeElements>
    <a:clrScheme name="Insignia Business Card">
      <a:dk1>
        <a:sysClr val="windowText" lastClr="000000"/>
      </a:dk1>
      <a:lt1>
        <a:sysClr val="window" lastClr="FFFFFF"/>
      </a:lt1>
      <a:dk2>
        <a:srgbClr val="58595B"/>
      </a:dk2>
      <a:lt2>
        <a:srgbClr val="C6C8CA"/>
      </a:lt2>
      <a:accent1>
        <a:srgbClr val="BE3A26"/>
      </a:accent1>
      <a:accent2>
        <a:srgbClr val="C6503D"/>
      </a:accent2>
      <a:accent3>
        <a:srgbClr val="92B948"/>
      </a:accent3>
      <a:accent4>
        <a:srgbClr val="C5DE91"/>
      </a:accent4>
      <a:accent5>
        <a:srgbClr val="9A9ACC"/>
      </a:accent5>
      <a:accent6>
        <a:srgbClr val="3B4A9F"/>
      </a:accent6>
      <a:hlink>
        <a:srgbClr val="F47721"/>
      </a:hlink>
      <a:folHlink>
        <a:srgbClr val="FAAF4C"/>
      </a:folHlink>
    </a:clrScheme>
    <a:fontScheme name="Insignia Business Card">
      <a:majorFont>
        <a:latin typeface="Corbel"/>
        <a:ea typeface=""/>
        <a:cs typeface=""/>
        <a:font script="Jpan" typeface="メイリオ"/>
      </a:majorFont>
      <a:minorFont>
        <a:latin typeface="Corbel"/>
        <a:ea typeface=""/>
        <a:cs typeface=""/>
        <a:font script="Jpan" typeface="メイリオ"/>
      </a:minorFont>
    </a:fontScheme>
    <a:fmtScheme name="Insignia Business Card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Insignia Business Card.dotx</Template>
  <TotalTime>8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Larrauri</dc:creator>
  <cp:keywords/>
  <dc:description/>
  <cp:lastModifiedBy>John Larrauri</cp:lastModifiedBy>
  <cp:revision>1</cp:revision>
  <cp:lastPrinted>2012-09-26T13:03:00Z</cp:lastPrinted>
  <dcterms:created xsi:type="dcterms:W3CDTF">2012-09-26T12:55:00Z</dcterms:created>
  <dcterms:modified xsi:type="dcterms:W3CDTF">2012-09-26T13:05:00Z</dcterms:modified>
  <cp:category/>
</cp:coreProperties>
</file>